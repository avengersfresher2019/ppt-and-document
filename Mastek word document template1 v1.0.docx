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E6E0" w14:textId="2826E0C5" w:rsidR="00BE17B1" w:rsidRPr="00EE13D2" w:rsidRDefault="001A0AB2" w:rsidP="00F5222D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803EAAA" wp14:editId="695F32C2">
            <wp:simplePos x="0" y="0"/>
            <wp:positionH relativeFrom="page">
              <wp:posOffset>-495300</wp:posOffset>
            </wp:positionH>
            <wp:positionV relativeFrom="page">
              <wp:posOffset>-704850</wp:posOffset>
            </wp:positionV>
            <wp:extent cx="8562109" cy="1210207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28" t="-6594" r="-6628" b="-6594"/>
                    <a:stretch/>
                  </pic:blipFill>
                  <pic:spPr bwMode="auto">
                    <a:xfrm>
                      <a:off x="0" y="0"/>
                      <a:ext cx="8562109" cy="12102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FE6E3" w14:textId="1CB0FEF5" w:rsidR="00A15E4A" w:rsidRDefault="00A15E4A" w:rsidP="005B071C">
      <w:pPr>
        <w:rPr>
          <w:rFonts w:cs="Arial"/>
          <w:b/>
          <w:caps/>
          <w:sz w:val="32"/>
          <w:szCs w:val="28"/>
        </w:rPr>
      </w:pPr>
    </w:p>
    <w:p w14:paraId="201FE6E4" w14:textId="3748A309" w:rsidR="00A15E4A" w:rsidRDefault="00A15E4A" w:rsidP="00E114CA">
      <w:pPr>
        <w:rPr>
          <w:rFonts w:cs="Arial"/>
          <w:b/>
          <w:caps/>
          <w:sz w:val="32"/>
          <w:szCs w:val="28"/>
        </w:rPr>
      </w:pPr>
    </w:p>
    <w:p w14:paraId="201FE6E5" w14:textId="6778B697" w:rsidR="00A15E4A" w:rsidRDefault="00A15E4A" w:rsidP="00A15E4A">
      <w:pPr>
        <w:jc w:val="center"/>
        <w:rPr>
          <w:rFonts w:cs="Arial"/>
          <w:b/>
          <w:caps/>
          <w:sz w:val="32"/>
          <w:szCs w:val="28"/>
        </w:rPr>
      </w:pPr>
    </w:p>
    <w:p w14:paraId="201FE6F6" w14:textId="6F6E79FE" w:rsidR="003D5595" w:rsidRPr="00702DE8" w:rsidRDefault="003D5595" w:rsidP="00702DE8">
      <w:pPr>
        <w:tabs>
          <w:tab w:val="left" w:pos="6865"/>
        </w:tabs>
        <w:jc w:val="left"/>
        <w:rPr>
          <w:rFonts w:cs="Arial"/>
          <w:b/>
          <w:caps/>
          <w:color w:val="auto"/>
          <w:sz w:val="32"/>
          <w:szCs w:val="28"/>
        </w:rPr>
      </w:pPr>
    </w:p>
    <w:p w14:paraId="201FE6F9" w14:textId="556CD840" w:rsidR="00631454" w:rsidRPr="00702DE8" w:rsidRDefault="00185460" w:rsidP="008A1FC0">
      <w:pPr>
        <w:pStyle w:val="Caption"/>
        <w:sectPr w:rsidR="00631454" w:rsidRPr="00702DE8" w:rsidSect="00D44035">
          <w:footerReference w:type="even" r:id="rId12"/>
          <w:footerReference w:type="default" r:id="rId13"/>
          <w:headerReference w:type="first" r:id="rId14"/>
          <w:pgSz w:w="11909" w:h="16834" w:code="9"/>
          <w:pgMar w:top="1134" w:right="1134" w:bottom="1134" w:left="1701" w:header="709" w:footer="709" w:gutter="0"/>
          <w:cols w:space="720"/>
          <w:docGrid w:linePitch="360"/>
        </w:sectPr>
      </w:pPr>
      <w:r w:rsidRPr="00404D3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3FB71" wp14:editId="7AF98E57">
                <wp:simplePos x="0" y="0"/>
                <wp:positionH relativeFrom="column">
                  <wp:posOffset>-671195</wp:posOffset>
                </wp:positionH>
                <wp:positionV relativeFrom="paragraph">
                  <wp:posOffset>5241925</wp:posOffset>
                </wp:positionV>
                <wp:extent cx="6048375" cy="21050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CA24B" w14:textId="77777777" w:rsidR="00185460" w:rsidRDefault="00185460" w:rsidP="0018546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730DB98" w14:textId="09B50BA6" w:rsidR="00185460" w:rsidRPr="00185460" w:rsidRDefault="00185460" w:rsidP="0018546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8546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Group Name: Avengers</w:t>
                            </w:r>
                          </w:p>
                          <w:p w14:paraId="48650666" w14:textId="77777777" w:rsidR="00185460" w:rsidRPr="00185460" w:rsidRDefault="00185460" w:rsidP="0018546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8546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Group No: 02</w:t>
                            </w:r>
                          </w:p>
                          <w:p w14:paraId="0C006447" w14:textId="0B78590E" w:rsidR="008B3931" w:rsidRPr="00185460" w:rsidRDefault="00185460" w:rsidP="008B3931">
                            <w:pPr>
                              <w:pStyle w:val="Covercontactdetails"/>
                              <w:rPr>
                                <w:sz w:val="40"/>
                                <w:szCs w:val="40"/>
                              </w:rPr>
                            </w:pPr>
                            <w:r w:rsidRPr="00185460">
                              <w:rPr>
                                <w:sz w:val="40"/>
                                <w:szCs w:val="40"/>
                              </w:rPr>
                              <w:t xml:space="preserve">Group Members: </w:t>
                            </w:r>
                            <w:r w:rsidRPr="00185460">
                              <w:rPr>
                                <w:b/>
                                <w:sz w:val="40"/>
                                <w:szCs w:val="40"/>
                              </w:rPr>
                              <w:t>Lavanya Bheemini</w:t>
                            </w:r>
                            <w:r w:rsidRPr="00185460">
                              <w:rPr>
                                <w:sz w:val="40"/>
                                <w:szCs w:val="40"/>
                              </w:rPr>
                              <w:t>, Namita Jagtap, Nikita Chandaliya, Riya Shah, Sai Parimi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3F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85pt;margin-top:412.75pt;width:476.25pt;height:16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" filled="f" stroked="f">
                <v:textbox inset="0,0,0,0">
                  <w:txbxContent>
                    <w:p w14:paraId="018CA24B" w14:textId="77777777" w:rsidR="00185460" w:rsidRDefault="00185460" w:rsidP="0018546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1730DB98" w14:textId="09B50BA6" w:rsidR="00185460" w:rsidRPr="00185460" w:rsidRDefault="00185460" w:rsidP="0018546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85460">
                        <w:rPr>
                          <w:color w:val="FFFFFF" w:themeColor="background1"/>
                          <w:sz w:val="40"/>
                          <w:szCs w:val="40"/>
                        </w:rPr>
                        <w:t>Group Name: Avengers</w:t>
                      </w:r>
                    </w:p>
                    <w:p w14:paraId="48650666" w14:textId="77777777" w:rsidR="00185460" w:rsidRPr="00185460" w:rsidRDefault="00185460" w:rsidP="00185460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85460">
                        <w:rPr>
                          <w:color w:val="FFFFFF" w:themeColor="background1"/>
                          <w:sz w:val="40"/>
                          <w:szCs w:val="40"/>
                        </w:rPr>
                        <w:t>Group No: 02</w:t>
                      </w:r>
                    </w:p>
                    <w:p w14:paraId="0C006447" w14:textId="0B78590E" w:rsidR="008B3931" w:rsidRPr="00185460" w:rsidRDefault="00185460" w:rsidP="008B3931">
                      <w:pPr>
                        <w:pStyle w:val="Covercontactdetails"/>
                        <w:rPr>
                          <w:sz w:val="40"/>
                          <w:szCs w:val="40"/>
                        </w:rPr>
                      </w:pPr>
                      <w:r w:rsidRPr="00185460">
                        <w:rPr>
                          <w:sz w:val="40"/>
                          <w:szCs w:val="40"/>
                        </w:rPr>
                        <w:t xml:space="preserve">Group Members: </w:t>
                      </w:r>
                      <w:r w:rsidRPr="00185460">
                        <w:rPr>
                          <w:b/>
                          <w:sz w:val="40"/>
                          <w:szCs w:val="40"/>
                        </w:rPr>
                        <w:t>Lavanya Bheemini</w:t>
                      </w:r>
                      <w:r w:rsidRPr="00185460">
                        <w:rPr>
                          <w:sz w:val="40"/>
                          <w:szCs w:val="40"/>
                        </w:rPr>
                        <w:t>, Namita Jagtap, Nikita Chandaliya, Riya Shah, Sai Parimi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65D" w:rsidRPr="00404D3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4432C63" wp14:editId="2E0FA700">
                <wp:simplePos x="0" y="0"/>
                <wp:positionH relativeFrom="column">
                  <wp:posOffset>-670560</wp:posOffset>
                </wp:positionH>
                <wp:positionV relativeFrom="paragraph">
                  <wp:posOffset>4683125</wp:posOffset>
                </wp:positionV>
                <wp:extent cx="5062220" cy="43815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2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AE63" w14:textId="6C208B9D" w:rsidR="00C25C1F" w:rsidRPr="00185460" w:rsidRDefault="00185460" w:rsidP="004D3722">
                            <w:pPr>
                              <w:pStyle w:val="Documentsubheading"/>
                              <w:rPr>
                                <w:sz w:val="56"/>
                                <w:szCs w:val="56"/>
                              </w:rPr>
                            </w:pPr>
                            <w:r w:rsidRPr="00185460">
                              <w:rPr>
                                <w:sz w:val="56"/>
                                <w:szCs w:val="56"/>
                              </w:rPr>
                              <w:t>BANK LOAN MANAGEMENT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2C63" id="_x0000_s1027" type="#_x0000_t202" style="position:absolute;margin-left:-52.8pt;margin-top:368.75pt;width:398.6pt;height:34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" filled="f" stroked="f">
                <v:textbox inset="0,0,0,0">
                  <w:txbxContent>
                    <w:p w14:paraId="3AD6AE63" w14:textId="6C208B9D" w:rsidR="00C25C1F" w:rsidRPr="00185460" w:rsidRDefault="00185460" w:rsidP="004D3722">
                      <w:pPr>
                        <w:pStyle w:val="Documentsubheading"/>
                        <w:rPr>
                          <w:sz w:val="56"/>
                          <w:szCs w:val="56"/>
                        </w:rPr>
                      </w:pPr>
                      <w:r w:rsidRPr="00185460">
                        <w:rPr>
                          <w:sz w:val="56"/>
                          <w:szCs w:val="56"/>
                        </w:rPr>
                        <w:t>BANK LOAN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23B5F9D" w14:textId="77777777" w:rsidR="00FA4885" w:rsidRDefault="00FA4885" w:rsidP="00FA4885">
      <w:pPr>
        <w:rPr>
          <w:b/>
          <w:bCs/>
          <w:sz w:val="28"/>
        </w:rPr>
      </w:pPr>
    </w:p>
    <w:p w14:paraId="50A0F63D" w14:textId="4EC1F75C" w:rsidR="00FA4885" w:rsidRDefault="00FA4885" w:rsidP="00FA4885">
      <w:pPr>
        <w:rPr>
          <w:b/>
          <w:bCs/>
          <w:sz w:val="28"/>
        </w:rPr>
      </w:pPr>
      <w:r w:rsidRPr="00283774">
        <w:rPr>
          <w:b/>
          <w:bCs/>
          <w:sz w:val="28"/>
        </w:rPr>
        <w:t>ANGULAR COMPONENT</w:t>
      </w:r>
      <w:r>
        <w:rPr>
          <w:b/>
          <w:bCs/>
          <w:sz w:val="28"/>
        </w:rPr>
        <w:t>S</w:t>
      </w:r>
      <w:r w:rsidRPr="00283774">
        <w:rPr>
          <w:b/>
          <w:bCs/>
          <w:sz w:val="28"/>
        </w:rPr>
        <w:t>:</w:t>
      </w:r>
    </w:p>
    <w:p w14:paraId="402829F1" w14:textId="77777777" w:rsidR="00FA4885" w:rsidRPr="00FA4885" w:rsidRDefault="00FA4885" w:rsidP="00FA4885">
      <w:pPr>
        <w:pStyle w:val="Notebodycopy"/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FA4885" w14:paraId="3EBA9AEE" w14:textId="77777777" w:rsidTr="00FA4885">
        <w:trPr>
          <w:trHeight w:val="641"/>
        </w:trPr>
        <w:tc>
          <w:tcPr>
            <w:tcW w:w="4320" w:type="dxa"/>
          </w:tcPr>
          <w:p w14:paraId="66486BBF" w14:textId="77777777" w:rsidR="00FA4885" w:rsidRDefault="00FA4885" w:rsidP="004022C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Components</w:t>
            </w:r>
          </w:p>
        </w:tc>
        <w:tc>
          <w:tcPr>
            <w:tcW w:w="4320" w:type="dxa"/>
          </w:tcPr>
          <w:p w14:paraId="035A6AAA" w14:textId="77777777" w:rsidR="00FA4885" w:rsidRDefault="00FA4885" w:rsidP="004022C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Description</w:t>
            </w:r>
          </w:p>
        </w:tc>
      </w:tr>
      <w:tr w:rsidR="00FA4885" w14:paraId="2964A0D3" w14:textId="77777777" w:rsidTr="00FA4885">
        <w:trPr>
          <w:trHeight w:val="2188"/>
        </w:trPr>
        <w:tc>
          <w:tcPr>
            <w:tcW w:w="4320" w:type="dxa"/>
          </w:tcPr>
          <w:p w14:paraId="17D66585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Login</w:t>
            </w:r>
          </w:p>
        </w:tc>
        <w:tc>
          <w:tcPr>
            <w:tcW w:w="4320" w:type="dxa"/>
          </w:tcPr>
          <w:p w14:paraId="1701569E" w14:textId="77777777" w:rsidR="00FA4885" w:rsidRDefault="00FA4885" w:rsidP="004022CA">
            <w:pPr>
              <w:rPr>
                <w:b/>
                <w:bCs/>
                <w:sz w:val="28"/>
              </w:rPr>
            </w:pPr>
            <w:r w:rsidRPr="009F1198">
              <w:rPr>
                <w:sz w:val="24"/>
              </w:rPr>
              <w:t>Login Component will be comprising of Admin login</w:t>
            </w:r>
            <w:r>
              <w:rPr>
                <w:sz w:val="24"/>
              </w:rPr>
              <w:t xml:space="preserve"> and User login. It is a</w:t>
            </w:r>
            <w:r w:rsidRPr="009F1198">
              <w:rPr>
                <w:sz w:val="24"/>
              </w:rPr>
              <w:t xml:space="preserve"> role-based authenticat</w:t>
            </w:r>
            <w:r>
              <w:rPr>
                <w:sz w:val="24"/>
              </w:rPr>
              <w:t>ion and authorisation login.</w:t>
            </w:r>
          </w:p>
        </w:tc>
      </w:tr>
      <w:tr w:rsidR="00FA4885" w14:paraId="09A37B40" w14:textId="77777777" w:rsidTr="00FA4885">
        <w:trPr>
          <w:trHeight w:val="1083"/>
        </w:trPr>
        <w:tc>
          <w:tcPr>
            <w:tcW w:w="4320" w:type="dxa"/>
          </w:tcPr>
          <w:p w14:paraId="147A85B0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Register</w:t>
            </w:r>
          </w:p>
        </w:tc>
        <w:tc>
          <w:tcPr>
            <w:tcW w:w="4320" w:type="dxa"/>
          </w:tcPr>
          <w:p w14:paraId="3B676BE8" w14:textId="77777777" w:rsidR="00FA4885" w:rsidRPr="004269BB" w:rsidRDefault="00FA4885" w:rsidP="004022CA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If not an existing user, the user will register himself/herself to use the services.</w:t>
            </w:r>
          </w:p>
        </w:tc>
      </w:tr>
      <w:tr w:rsidR="00FA4885" w14:paraId="02381024" w14:textId="77777777" w:rsidTr="00FA4885">
        <w:trPr>
          <w:trHeight w:val="1647"/>
        </w:trPr>
        <w:tc>
          <w:tcPr>
            <w:tcW w:w="4320" w:type="dxa"/>
          </w:tcPr>
          <w:p w14:paraId="5FBC032A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CardBody</w:t>
            </w:r>
          </w:p>
        </w:tc>
        <w:tc>
          <w:tcPr>
            <w:tcW w:w="4320" w:type="dxa"/>
          </w:tcPr>
          <w:p w14:paraId="4AD255F2" w14:textId="77777777" w:rsidR="00FA4885" w:rsidRPr="00FB275B" w:rsidRDefault="00FA4885" w:rsidP="004022CA">
            <w:pPr>
              <w:rPr>
                <w:bCs/>
                <w:sz w:val="24"/>
              </w:rPr>
            </w:pPr>
            <w:r w:rsidRPr="009F1198">
              <w:rPr>
                <w:bCs/>
                <w:sz w:val="24"/>
              </w:rPr>
              <w:t>This component will be called initially to display the types of loans and then user</w:t>
            </w:r>
            <w:r>
              <w:rPr>
                <w:bCs/>
                <w:sz w:val="24"/>
              </w:rPr>
              <w:t xml:space="preserve"> will select a particular type of loan.</w:t>
            </w:r>
          </w:p>
        </w:tc>
      </w:tr>
      <w:tr w:rsidR="00FA4885" w14:paraId="2287C36B" w14:textId="77777777" w:rsidTr="00FA4885">
        <w:trPr>
          <w:trHeight w:val="1647"/>
        </w:trPr>
        <w:tc>
          <w:tcPr>
            <w:tcW w:w="4320" w:type="dxa"/>
          </w:tcPr>
          <w:p w14:paraId="3BCFE5C8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UserDetails</w:t>
            </w:r>
          </w:p>
        </w:tc>
        <w:tc>
          <w:tcPr>
            <w:tcW w:w="4320" w:type="dxa"/>
          </w:tcPr>
          <w:p w14:paraId="31AF060C" w14:textId="77777777" w:rsidR="00FA4885" w:rsidRDefault="00FA4885" w:rsidP="004022CA">
            <w:pPr>
              <w:rPr>
                <w:b/>
                <w:bCs/>
                <w:sz w:val="28"/>
              </w:rPr>
            </w:pPr>
            <w:r w:rsidRPr="009F1198">
              <w:rPr>
                <w:bCs/>
                <w:sz w:val="24"/>
              </w:rPr>
              <w:t xml:space="preserve">This component will take all the </w:t>
            </w:r>
            <w:r>
              <w:rPr>
                <w:bCs/>
                <w:sz w:val="24"/>
              </w:rPr>
              <w:t xml:space="preserve">user </w:t>
            </w:r>
            <w:r w:rsidRPr="009F1198">
              <w:rPr>
                <w:bCs/>
                <w:sz w:val="24"/>
              </w:rPr>
              <w:t xml:space="preserve">details </w:t>
            </w:r>
            <w:r>
              <w:rPr>
                <w:bCs/>
                <w:sz w:val="24"/>
              </w:rPr>
              <w:t>required</w:t>
            </w:r>
            <w:r w:rsidRPr="009F1198">
              <w:rPr>
                <w:bCs/>
                <w:sz w:val="24"/>
              </w:rPr>
              <w:t xml:space="preserve"> for applying </w:t>
            </w:r>
            <w:r>
              <w:rPr>
                <w:bCs/>
                <w:sz w:val="24"/>
              </w:rPr>
              <w:t xml:space="preserve">for </w:t>
            </w:r>
            <w:r w:rsidRPr="009F1198">
              <w:rPr>
                <w:bCs/>
                <w:sz w:val="24"/>
              </w:rPr>
              <w:t>the loan like personal details, salary details, etc.</w:t>
            </w:r>
          </w:p>
        </w:tc>
      </w:tr>
      <w:tr w:rsidR="00FA4885" w14:paraId="07DF0B2E" w14:textId="77777777" w:rsidTr="00FA4885">
        <w:trPr>
          <w:trHeight w:val="1083"/>
        </w:trPr>
        <w:tc>
          <w:tcPr>
            <w:tcW w:w="4320" w:type="dxa"/>
          </w:tcPr>
          <w:p w14:paraId="4D60972B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UserDetailsGet</w:t>
            </w:r>
          </w:p>
        </w:tc>
        <w:tc>
          <w:tcPr>
            <w:tcW w:w="4320" w:type="dxa"/>
          </w:tcPr>
          <w:p w14:paraId="0D942869" w14:textId="77777777" w:rsidR="00FA4885" w:rsidRPr="00FB275B" w:rsidRDefault="00FA4885" w:rsidP="004022CA">
            <w:pPr>
              <w:rPr>
                <w:bCs/>
                <w:sz w:val="24"/>
              </w:rPr>
            </w:pPr>
            <w:r w:rsidRPr="009F1198">
              <w:rPr>
                <w:bCs/>
                <w:sz w:val="24"/>
              </w:rPr>
              <w:t>This component is for displayi</w:t>
            </w:r>
            <w:r>
              <w:rPr>
                <w:bCs/>
                <w:sz w:val="24"/>
              </w:rPr>
              <w:t>ng the user details on</w:t>
            </w:r>
            <w:r w:rsidRPr="009F1198">
              <w:rPr>
                <w:bCs/>
                <w:sz w:val="24"/>
              </w:rPr>
              <w:t xml:space="preserve"> admin</w:t>
            </w:r>
            <w:r>
              <w:rPr>
                <w:bCs/>
                <w:sz w:val="24"/>
              </w:rPr>
              <w:t xml:space="preserve"> panel</w:t>
            </w:r>
            <w:r w:rsidRPr="009F1198">
              <w:rPr>
                <w:bCs/>
                <w:sz w:val="24"/>
              </w:rPr>
              <w:t xml:space="preserve">. </w:t>
            </w:r>
          </w:p>
        </w:tc>
      </w:tr>
      <w:tr w:rsidR="00FA4885" w14:paraId="17D70EA1" w14:textId="77777777" w:rsidTr="00FA4885">
        <w:trPr>
          <w:trHeight w:val="1083"/>
        </w:trPr>
        <w:tc>
          <w:tcPr>
            <w:tcW w:w="4320" w:type="dxa"/>
          </w:tcPr>
          <w:p w14:paraId="12BC9EAF" w14:textId="77777777" w:rsidR="00FA4885" w:rsidRPr="004269BB" w:rsidRDefault="00FA4885" w:rsidP="004022CA">
            <w:pPr>
              <w:rPr>
                <w:bCs/>
                <w:sz w:val="24"/>
              </w:rPr>
            </w:pPr>
            <w:r w:rsidRPr="004269BB">
              <w:rPr>
                <w:bCs/>
                <w:sz w:val="24"/>
              </w:rPr>
              <w:t>DocVerify</w:t>
            </w:r>
          </w:p>
        </w:tc>
        <w:tc>
          <w:tcPr>
            <w:tcW w:w="4320" w:type="dxa"/>
          </w:tcPr>
          <w:p w14:paraId="6920512D" w14:textId="77777777" w:rsidR="00FA4885" w:rsidRPr="00FB275B" w:rsidRDefault="00FA4885" w:rsidP="004022CA">
            <w:pPr>
              <w:rPr>
                <w:bCs/>
                <w:sz w:val="24"/>
              </w:rPr>
            </w:pPr>
            <w:r w:rsidRPr="009F1198">
              <w:rPr>
                <w:bCs/>
                <w:sz w:val="24"/>
              </w:rPr>
              <w:t>Admin will check the documents and pr</w:t>
            </w:r>
            <w:r>
              <w:rPr>
                <w:bCs/>
                <w:sz w:val="24"/>
              </w:rPr>
              <w:t>oceed with further loan process.</w:t>
            </w:r>
          </w:p>
        </w:tc>
      </w:tr>
    </w:tbl>
    <w:p w14:paraId="201FE706" w14:textId="2F47DC14" w:rsidR="009B599D" w:rsidRPr="00EE13D2" w:rsidRDefault="007F71D7" w:rsidP="009B599D">
      <w:r>
        <w:rPr>
          <w:noProof/>
          <w:lang w:val="en-US"/>
        </w:rPr>
        <mc:AlternateContent>
          <mc:Choice Requires="wps">
            <w:drawing>
              <wp:inline distT="0" distB="0" distL="0" distR="0" wp14:anchorId="201FED66" wp14:editId="2DD61939">
                <wp:extent cx="5760085" cy="85725"/>
                <wp:effectExtent l="0" t="0" r="0" b="9525"/>
                <wp:docPr id="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6008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44D9" w14:textId="77777777" w:rsidR="00E7116B" w:rsidRDefault="00E7116B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1FED66" id="Text Box 10" o:spid="_x0000_s1028" type="#_x0000_t202" style="width:453.55pt;height:6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" stroked="f">
                <v:textbox inset="0,0,0,0">
                  <w:txbxContent>
                    <w:p w14:paraId="57CC44D9" w14:textId="77777777" w:rsidR="00E7116B" w:rsidRDefault="00E7116B"/>
                  </w:txbxContent>
                </v:textbox>
                <w10:anchorlock/>
              </v:shape>
            </w:pict>
          </mc:Fallback>
        </mc:AlternateContent>
      </w:r>
    </w:p>
    <w:p w14:paraId="4462F596" w14:textId="03483CE8" w:rsidR="00D44035" w:rsidRDefault="00D44035">
      <w:pPr>
        <w:spacing w:after="0" w:line="240" w:lineRule="auto"/>
        <w:jc w:val="left"/>
        <w:rPr>
          <w:rFonts w:cs="Arial"/>
          <w:b/>
          <w:bCs/>
          <w:caps/>
          <w:color w:val="333333"/>
          <w:kern w:val="28"/>
          <w:sz w:val="32"/>
          <w:szCs w:val="32"/>
        </w:rPr>
      </w:pPr>
    </w:p>
    <w:p w14:paraId="4161EAE5" w14:textId="6F55C81E" w:rsidR="00D44035" w:rsidRDefault="00D44035">
      <w:pPr>
        <w:suppressAutoHyphens w:val="0"/>
        <w:spacing w:after="0" w:line="240" w:lineRule="auto"/>
        <w:jc w:val="left"/>
        <w:rPr>
          <w:rFonts w:cs="Arial"/>
          <w:b/>
          <w:bCs/>
          <w:caps/>
          <w:color w:val="333333"/>
          <w:kern w:val="28"/>
          <w:sz w:val="32"/>
          <w:szCs w:val="32"/>
        </w:rPr>
      </w:pPr>
      <w:r>
        <w:rPr>
          <w:rFonts w:cs="Arial"/>
          <w:b/>
          <w:bCs/>
          <w:caps/>
          <w:color w:val="333333"/>
          <w:kern w:val="28"/>
          <w:sz w:val="32"/>
          <w:szCs w:val="32"/>
        </w:rPr>
        <w:br w:type="page"/>
      </w:r>
    </w:p>
    <w:p w14:paraId="24CA15ED" w14:textId="77777777" w:rsidR="00FA4885" w:rsidRPr="004E1E8B" w:rsidRDefault="00FA4885" w:rsidP="00FA4885">
      <w:pPr>
        <w:rPr>
          <w:b/>
          <w:bCs/>
          <w:sz w:val="28"/>
        </w:rPr>
      </w:pPr>
      <w:bookmarkStart w:id="0" w:name="_Toc301774486"/>
      <w:bookmarkStart w:id="1" w:name="_Toc301774161"/>
      <w:bookmarkStart w:id="2" w:name="_Toc304203850"/>
      <w:r>
        <w:rPr>
          <w:b/>
          <w:bCs/>
          <w:sz w:val="28"/>
        </w:rPr>
        <w:lastRenderedPageBreak/>
        <w:t>TEST CASES</w:t>
      </w:r>
      <w:r w:rsidRPr="00283774">
        <w:rPr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5"/>
        <w:gridCol w:w="1672"/>
        <w:gridCol w:w="1446"/>
        <w:gridCol w:w="1560"/>
        <w:gridCol w:w="1144"/>
        <w:gridCol w:w="1123"/>
      </w:tblGrid>
      <w:tr w:rsidR="00FA4885" w14:paraId="1ACA173C" w14:textId="77777777" w:rsidTr="004022CA">
        <w:trPr>
          <w:trHeight w:val="595"/>
        </w:trPr>
        <w:tc>
          <w:tcPr>
            <w:tcW w:w="725" w:type="dxa"/>
          </w:tcPr>
          <w:p w14:paraId="143DA781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Test Case ID</w:t>
            </w:r>
          </w:p>
        </w:tc>
        <w:tc>
          <w:tcPr>
            <w:tcW w:w="1326" w:type="dxa"/>
          </w:tcPr>
          <w:p w14:paraId="1C4FAFD2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Test Scenario</w:t>
            </w:r>
          </w:p>
          <w:p w14:paraId="3818C85B" w14:textId="77777777" w:rsidR="00FA4885" w:rsidRPr="00C40C21" w:rsidRDefault="00FA4885" w:rsidP="004022CA">
            <w:pPr>
              <w:rPr>
                <w:sz w:val="24"/>
              </w:rPr>
            </w:pPr>
          </w:p>
        </w:tc>
        <w:tc>
          <w:tcPr>
            <w:tcW w:w="1615" w:type="dxa"/>
          </w:tcPr>
          <w:p w14:paraId="29CB2653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Test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>Steps</w:t>
            </w:r>
          </w:p>
        </w:tc>
        <w:tc>
          <w:tcPr>
            <w:tcW w:w="1416" w:type="dxa"/>
          </w:tcPr>
          <w:p w14:paraId="7189FAC4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Test Data</w:t>
            </w:r>
          </w:p>
          <w:p w14:paraId="55662F62" w14:textId="77777777" w:rsidR="00FA4885" w:rsidRPr="00C40C21" w:rsidRDefault="00FA4885" w:rsidP="004022CA">
            <w:pPr>
              <w:rPr>
                <w:sz w:val="24"/>
              </w:rPr>
            </w:pPr>
          </w:p>
        </w:tc>
        <w:tc>
          <w:tcPr>
            <w:tcW w:w="1520" w:type="dxa"/>
          </w:tcPr>
          <w:p w14:paraId="4C3497F2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Expected Result</w:t>
            </w:r>
          </w:p>
          <w:p w14:paraId="18B5F47C" w14:textId="77777777" w:rsidR="00FA4885" w:rsidRPr="00C40C21" w:rsidRDefault="00FA4885" w:rsidP="004022CA">
            <w:pPr>
              <w:rPr>
                <w:sz w:val="24"/>
              </w:rPr>
            </w:pPr>
          </w:p>
        </w:tc>
        <w:tc>
          <w:tcPr>
            <w:tcW w:w="1091" w:type="dxa"/>
          </w:tcPr>
          <w:p w14:paraId="1770FD29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Actual Result</w:t>
            </w:r>
          </w:p>
          <w:p w14:paraId="64ACC5A4" w14:textId="77777777" w:rsidR="00FA4885" w:rsidRPr="00C40C21" w:rsidRDefault="00FA4885" w:rsidP="004022CA">
            <w:pPr>
              <w:rPr>
                <w:sz w:val="24"/>
              </w:rPr>
            </w:pPr>
          </w:p>
        </w:tc>
        <w:tc>
          <w:tcPr>
            <w:tcW w:w="1050" w:type="dxa"/>
          </w:tcPr>
          <w:p w14:paraId="532703D0" w14:textId="77777777" w:rsidR="00FA4885" w:rsidRPr="00C40C21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Pass/Fail</w:t>
            </w:r>
          </w:p>
        </w:tc>
      </w:tr>
      <w:tr w:rsidR="00FA4885" w14:paraId="47523B41" w14:textId="77777777" w:rsidTr="004022CA">
        <w:trPr>
          <w:trHeight w:val="1803"/>
        </w:trPr>
        <w:tc>
          <w:tcPr>
            <w:tcW w:w="725" w:type="dxa"/>
          </w:tcPr>
          <w:p w14:paraId="55EA1603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LC01</w:t>
            </w:r>
          </w:p>
        </w:tc>
        <w:tc>
          <w:tcPr>
            <w:tcW w:w="1326" w:type="dxa"/>
          </w:tcPr>
          <w:p w14:paraId="105B5A4B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Admin with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>valid data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>tries to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>login.</w:t>
            </w:r>
          </w:p>
        </w:tc>
        <w:tc>
          <w:tcPr>
            <w:tcW w:w="1615" w:type="dxa"/>
          </w:tcPr>
          <w:p w14:paraId="1BA3A3A0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1. Go to localhost:4</w:t>
            </w:r>
            <w:r w:rsidRPr="00C40C21">
              <w:rPr>
                <w:sz w:val="24"/>
              </w:rPr>
              <w:t xml:space="preserve">200 </w:t>
            </w:r>
          </w:p>
          <w:p w14:paraId="6FC8E353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2. Click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C40C21">
              <w:rPr>
                <w:sz w:val="24"/>
              </w:rPr>
              <w:t xml:space="preserve">link. </w:t>
            </w:r>
          </w:p>
          <w:p w14:paraId="08C5DBD2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 xml:space="preserve">3. Enter credentials. </w:t>
            </w:r>
          </w:p>
          <w:p w14:paraId="298EB3B9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4. Login</w:t>
            </w:r>
          </w:p>
        </w:tc>
        <w:tc>
          <w:tcPr>
            <w:tcW w:w="1416" w:type="dxa"/>
          </w:tcPr>
          <w:p w14:paraId="62918F08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Userna</w:t>
            </w:r>
            <w:r w:rsidRPr="00C40C21">
              <w:rPr>
                <w:sz w:val="24"/>
              </w:rPr>
              <w:t xml:space="preserve">me: </w:t>
            </w:r>
            <w:r>
              <w:rPr>
                <w:sz w:val="24"/>
              </w:rPr>
              <w:t>admin2 Passwo</w:t>
            </w:r>
            <w:r w:rsidRPr="00C40C21">
              <w:rPr>
                <w:sz w:val="24"/>
              </w:rPr>
              <w:t xml:space="preserve">rd: </w:t>
            </w:r>
            <w:r>
              <w:rPr>
                <w:sz w:val="24"/>
              </w:rPr>
              <w:t>adminadmin</w:t>
            </w:r>
          </w:p>
        </w:tc>
        <w:tc>
          <w:tcPr>
            <w:tcW w:w="1520" w:type="dxa"/>
          </w:tcPr>
          <w:p w14:paraId="0529030C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Admin should be able to login.</w:t>
            </w:r>
          </w:p>
        </w:tc>
        <w:tc>
          <w:tcPr>
            <w:tcW w:w="1091" w:type="dxa"/>
          </w:tcPr>
          <w:p w14:paraId="11668E5F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As expected</w:t>
            </w:r>
          </w:p>
        </w:tc>
        <w:tc>
          <w:tcPr>
            <w:tcW w:w="1050" w:type="dxa"/>
          </w:tcPr>
          <w:p w14:paraId="26709008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A4885" w14:paraId="42A769E0" w14:textId="77777777" w:rsidTr="004022CA">
        <w:trPr>
          <w:trHeight w:val="2078"/>
        </w:trPr>
        <w:tc>
          <w:tcPr>
            <w:tcW w:w="725" w:type="dxa"/>
          </w:tcPr>
          <w:p w14:paraId="38B7F6DE" w14:textId="77777777" w:rsidR="00FA4885" w:rsidRDefault="00FA4885" w:rsidP="004022CA">
            <w:pPr>
              <w:rPr>
                <w:sz w:val="24"/>
              </w:rPr>
            </w:pPr>
            <w:r w:rsidRPr="00C40C21">
              <w:rPr>
                <w:sz w:val="24"/>
              </w:rPr>
              <w:t>LC02</w:t>
            </w:r>
          </w:p>
        </w:tc>
        <w:tc>
          <w:tcPr>
            <w:tcW w:w="1326" w:type="dxa"/>
          </w:tcPr>
          <w:p w14:paraId="04867CB7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Admin with incorrect credential</w:t>
            </w:r>
            <w:r w:rsidRPr="00C40C21">
              <w:rPr>
                <w:sz w:val="24"/>
              </w:rPr>
              <w:t>s.</w:t>
            </w:r>
          </w:p>
        </w:tc>
        <w:tc>
          <w:tcPr>
            <w:tcW w:w="1615" w:type="dxa"/>
          </w:tcPr>
          <w:p w14:paraId="366B38B2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1. Go to localhost: 4200</w:t>
            </w:r>
            <w:r w:rsidRPr="00F1173A">
              <w:rPr>
                <w:sz w:val="24"/>
              </w:rPr>
              <w:t xml:space="preserve">. </w:t>
            </w:r>
          </w:p>
          <w:p w14:paraId="4A6AD1B1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2. Click</w:t>
            </w:r>
            <w:r>
              <w:rPr>
                <w:sz w:val="24"/>
              </w:rPr>
              <w:t xml:space="preserve"> </w:t>
            </w:r>
            <w:r w:rsidRPr="00F1173A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F1173A">
              <w:rPr>
                <w:sz w:val="24"/>
              </w:rPr>
              <w:t xml:space="preserve">link. </w:t>
            </w:r>
          </w:p>
          <w:p w14:paraId="7EFB42A5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 xml:space="preserve">3. Enter credentials. </w:t>
            </w:r>
          </w:p>
          <w:p w14:paraId="0838C1DC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4. Login</w:t>
            </w:r>
          </w:p>
        </w:tc>
        <w:tc>
          <w:tcPr>
            <w:tcW w:w="1416" w:type="dxa"/>
          </w:tcPr>
          <w:p w14:paraId="0471C99A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Userna</w:t>
            </w:r>
            <w:r w:rsidRPr="00F1173A">
              <w:rPr>
                <w:sz w:val="24"/>
              </w:rPr>
              <w:t xml:space="preserve">me: </w:t>
            </w:r>
            <w:r>
              <w:rPr>
                <w:sz w:val="24"/>
              </w:rPr>
              <w:t>nikita Passwo</w:t>
            </w:r>
            <w:r w:rsidRPr="00F1173A">
              <w:rPr>
                <w:sz w:val="24"/>
              </w:rPr>
              <w:t xml:space="preserve">rd: </w:t>
            </w:r>
            <w:r>
              <w:rPr>
                <w:sz w:val="24"/>
              </w:rPr>
              <w:t>123456789</w:t>
            </w:r>
          </w:p>
        </w:tc>
        <w:tc>
          <w:tcPr>
            <w:tcW w:w="1520" w:type="dxa"/>
          </w:tcPr>
          <w:p w14:paraId="1C4FC0A9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Admin should not be able to login</w:t>
            </w:r>
          </w:p>
        </w:tc>
        <w:tc>
          <w:tcPr>
            <w:tcW w:w="1091" w:type="dxa"/>
          </w:tcPr>
          <w:p w14:paraId="3A9ED136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As expected</w:t>
            </w:r>
          </w:p>
        </w:tc>
        <w:tc>
          <w:tcPr>
            <w:tcW w:w="1050" w:type="dxa"/>
          </w:tcPr>
          <w:p w14:paraId="79CCD8D5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A4885" w14:paraId="70E352E6" w14:textId="77777777" w:rsidTr="004022CA">
        <w:trPr>
          <w:trHeight w:val="2070"/>
        </w:trPr>
        <w:tc>
          <w:tcPr>
            <w:tcW w:w="725" w:type="dxa"/>
          </w:tcPr>
          <w:p w14:paraId="2B959204" w14:textId="77777777" w:rsidR="00FA4885" w:rsidRPr="00F1173A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 xml:space="preserve">LC03 </w:t>
            </w:r>
          </w:p>
          <w:p w14:paraId="240F5C8D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326" w:type="dxa"/>
          </w:tcPr>
          <w:p w14:paraId="7C5E506E" w14:textId="77777777" w:rsidR="00FA4885" w:rsidRPr="00F1173A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User with incorrect credential s tries to login</w:t>
            </w:r>
          </w:p>
          <w:p w14:paraId="4940898A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615" w:type="dxa"/>
          </w:tcPr>
          <w:p w14:paraId="4BE95D75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 xml:space="preserve">1. Go to localhost: 4200. </w:t>
            </w:r>
          </w:p>
          <w:p w14:paraId="52B321AD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2. Click</w:t>
            </w:r>
            <w:r>
              <w:rPr>
                <w:sz w:val="24"/>
              </w:rPr>
              <w:t xml:space="preserve"> </w:t>
            </w:r>
            <w:r w:rsidRPr="00F1173A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F1173A">
              <w:rPr>
                <w:sz w:val="24"/>
              </w:rPr>
              <w:t>link.</w:t>
            </w:r>
          </w:p>
          <w:p w14:paraId="3D1FD153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 xml:space="preserve"> 3. Enter credentials. </w:t>
            </w:r>
          </w:p>
          <w:p w14:paraId="08AE3113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4. Login</w:t>
            </w:r>
          </w:p>
        </w:tc>
        <w:tc>
          <w:tcPr>
            <w:tcW w:w="1416" w:type="dxa"/>
          </w:tcPr>
          <w:p w14:paraId="1D9D6A2A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Username: Admin2</w:t>
            </w:r>
          </w:p>
          <w:p w14:paraId="3AFE92F1" w14:textId="77777777" w:rsidR="00FA4885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 xml:space="preserve">Password: </w:t>
            </w:r>
          </w:p>
          <w:p w14:paraId="5357FE8B" w14:textId="77777777" w:rsidR="00FA4885" w:rsidRPr="00F1173A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14:paraId="71CCEFE9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520" w:type="dxa"/>
          </w:tcPr>
          <w:p w14:paraId="5E1CC08B" w14:textId="77777777" w:rsidR="00FA4885" w:rsidRPr="00F1173A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Error-&gt; Unauthor</w:t>
            </w:r>
            <w:r w:rsidRPr="00F1173A">
              <w:rPr>
                <w:sz w:val="24"/>
              </w:rPr>
              <w:t>ized</w:t>
            </w:r>
          </w:p>
          <w:p w14:paraId="10137AED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091" w:type="dxa"/>
          </w:tcPr>
          <w:p w14:paraId="565F9530" w14:textId="77777777" w:rsidR="00FA4885" w:rsidRPr="00F1173A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As expected</w:t>
            </w:r>
          </w:p>
          <w:p w14:paraId="2BEB2A08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050" w:type="dxa"/>
          </w:tcPr>
          <w:p w14:paraId="77B83557" w14:textId="77777777" w:rsidR="00FA4885" w:rsidRDefault="00FA4885" w:rsidP="004022CA">
            <w:pPr>
              <w:rPr>
                <w:sz w:val="24"/>
              </w:rPr>
            </w:pPr>
            <w:r w:rsidRPr="00F1173A">
              <w:rPr>
                <w:sz w:val="24"/>
              </w:rPr>
              <w:t>Pass</w:t>
            </w:r>
          </w:p>
        </w:tc>
      </w:tr>
      <w:tr w:rsidR="00FA4885" w14:paraId="76296847" w14:textId="77777777" w:rsidTr="004022CA">
        <w:trPr>
          <w:trHeight w:val="2070"/>
        </w:trPr>
        <w:tc>
          <w:tcPr>
            <w:tcW w:w="725" w:type="dxa"/>
          </w:tcPr>
          <w:p w14:paraId="5BF02AFA" w14:textId="77777777" w:rsidR="00FA4885" w:rsidRPr="00BE42FC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LC04</w:t>
            </w:r>
            <w:r w:rsidRPr="00BE42FC">
              <w:rPr>
                <w:sz w:val="24"/>
              </w:rPr>
              <w:t xml:space="preserve"> </w:t>
            </w:r>
          </w:p>
          <w:p w14:paraId="27ADA88A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326" w:type="dxa"/>
          </w:tcPr>
          <w:p w14:paraId="4C27894E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Nothing is entered.</w:t>
            </w:r>
          </w:p>
        </w:tc>
        <w:tc>
          <w:tcPr>
            <w:tcW w:w="1615" w:type="dxa"/>
          </w:tcPr>
          <w:p w14:paraId="23CB40A4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 xml:space="preserve">1. Go to localhost: 4200. </w:t>
            </w:r>
          </w:p>
          <w:p w14:paraId="477B9C1C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2. Click</w:t>
            </w:r>
            <w:r>
              <w:rPr>
                <w:sz w:val="24"/>
              </w:rPr>
              <w:t xml:space="preserve"> </w:t>
            </w:r>
            <w:r w:rsidRPr="00BE42FC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BE42FC">
              <w:rPr>
                <w:sz w:val="24"/>
              </w:rPr>
              <w:t xml:space="preserve">link. </w:t>
            </w:r>
          </w:p>
          <w:p w14:paraId="6C20B16A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3. Enter credentials.</w:t>
            </w:r>
          </w:p>
          <w:p w14:paraId="3D432825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4. Login</w:t>
            </w:r>
          </w:p>
        </w:tc>
        <w:tc>
          <w:tcPr>
            <w:tcW w:w="1416" w:type="dxa"/>
          </w:tcPr>
          <w:p w14:paraId="5467D800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none</w:t>
            </w:r>
          </w:p>
        </w:tc>
        <w:tc>
          <w:tcPr>
            <w:tcW w:w="1520" w:type="dxa"/>
          </w:tcPr>
          <w:p w14:paraId="2ED6598F" w14:textId="77777777" w:rsidR="00FA4885" w:rsidRPr="00BE42FC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Usernam</w:t>
            </w:r>
            <w:r w:rsidRPr="00BE42FC">
              <w:rPr>
                <w:sz w:val="24"/>
              </w:rPr>
              <w:t>e and Password required</w:t>
            </w:r>
          </w:p>
          <w:p w14:paraId="70368974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091" w:type="dxa"/>
          </w:tcPr>
          <w:p w14:paraId="7744246B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As expected</w:t>
            </w:r>
          </w:p>
          <w:p w14:paraId="0C3611B0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050" w:type="dxa"/>
          </w:tcPr>
          <w:p w14:paraId="1151474F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Pass</w:t>
            </w:r>
          </w:p>
        </w:tc>
      </w:tr>
      <w:tr w:rsidR="00FA4885" w14:paraId="6B36856A" w14:textId="77777777" w:rsidTr="004022CA">
        <w:trPr>
          <w:trHeight w:val="2582"/>
        </w:trPr>
        <w:tc>
          <w:tcPr>
            <w:tcW w:w="725" w:type="dxa"/>
          </w:tcPr>
          <w:p w14:paraId="2D92700B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lastRenderedPageBreak/>
              <w:t xml:space="preserve">SU01 </w:t>
            </w:r>
          </w:p>
          <w:p w14:paraId="65E12066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326" w:type="dxa"/>
          </w:tcPr>
          <w:p w14:paraId="08A4D10F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All required credential s are entered</w:t>
            </w:r>
          </w:p>
          <w:p w14:paraId="35F4E46C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615" w:type="dxa"/>
          </w:tcPr>
          <w:p w14:paraId="0EEBD103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 xml:space="preserve">1. Go to localhost: 4200. </w:t>
            </w:r>
          </w:p>
          <w:p w14:paraId="07BE2866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2. Click</w:t>
            </w:r>
            <w:r>
              <w:rPr>
                <w:sz w:val="24"/>
              </w:rPr>
              <w:t xml:space="preserve"> </w:t>
            </w:r>
            <w:r w:rsidRPr="00BE42FC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BE42FC">
              <w:rPr>
                <w:sz w:val="24"/>
              </w:rPr>
              <w:t xml:space="preserve">link. </w:t>
            </w:r>
          </w:p>
          <w:p w14:paraId="25208F66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3. Click</w:t>
            </w:r>
            <w:r>
              <w:rPr>
                <w:sz w:val="24"/>
              </w:rPr>
              <w:t xml:space="preserve"> </w:t>
            </w:r>
            <w:r w:rsidRPr="00BE42FC">
              <w:rPr>
                <w:sz w:val="24"/>
              </w:rPr>
              <w:t xml:space="preserve">on Sign up link </w:t>
            </w:r>
          </w:p>
          <w:p w14:paraId="6D29F453" w14:textId="77777777" w:rsidR="00FA4885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 xml:space="preserve">4. Enter credentials. </w:t>
            </w:r>
          </w:p>
          <w:p w14:paraId="7D8EFDCC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5. Signup</w:t>
            </w:r>
          </w:p>
        </w:tc>
        <w:tc>
          <w:tcPr>
            <w:tcW w:w="1416" w:type="dxa"/>
          </w:tcPr>
          <w:p w14:paraId="71AB7FCE" w14:textId="77777777" w:rsidR="00FA4885" w:rsidRPr="00BE42FC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Name Username Email Passwo</w:t>
            </w:r>
            <w:r w:rsidRPr="00BE42FC">
              <w:rPr>
                <w:sz w:val="24"/>
              </w:rPr>
              <w:t>rd Contact</w:t>
            </w:r>
          </w:p>
          <w:p w14:paraId="5B52F60C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520" w:type="dxa"/>
          </w:tcPr>
          <w:p w14:paraId="18B62013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User i</w:t>
            </w:r>
            <w:r>
              <w:rPr>
                <w:sz w:val="24"/>
              </w:rPr>
              <w:t>s signed up successfu</w:t>
            </w:r>
            <w:r w:rsidRPr="00BE42FC">
              <w:rPr>
                <w:sz w:val="24"/>
              </w:rPr>
              <w:t>lly.</w:t>
            </w:r>
          </w:p>
          <w:p w14:paraId="1DF93A18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091" w:type="dxa"/>
          </w:tcPr>
          <w:p w14:paraId="7D365F3D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As expected</w:t>
            </w:r>
          </w:p>
          <w:p w14:paraId="29F0B407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050" w:type="dxa"/>
          </w:tcPr>
          <w:p w14:paraId="1237369B" w14:textId="77777777" w:rsidR="00FA4885" w:rsidRPr="00BE42FC" w:rsidRDefault="00FA4885" w:rsidP="004022CA">
            <w:pPr>
              <w:rPr>
                <w:sz w:val="24"/>
              </w:rPr>
            </w:pPr>
            <w:r w:rsidRPr="00BE42FC">
              <w:rPr>
                <w:sz w:val="24"/>
              </w:rPr>
              <w:t>Pass</w:t>
            </w:r>
          </w:p>
        </w:tc>
      </w:tr>
      <w:tr w:rsidR="00FA4885" w14:paraId="4848E2FA" w14:textId="77777777" w:rsidTr="004022CA">
        <w:trPr>
          <w:trHeight w:val="2582"/>
        </w:trPr>
        <w:tc>
          <w:tcPr>
            <w:tcW w:w="725" w:type="dxa"/>
          </w:tcPr>
          <w:p w14:paraId="25A91AB0" w14:textId="77777777" w:rsidR="00FA4885" w:rsidRPr="007348A2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 xml:space="preserve">SU02 </w:t>
            </w:r>
          </w:p>
          <w:p w14:paraId="63718A0F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326" w:type="dxa"/>
          </w:tcPr>
          <w:p w14:paraId="15CA3D2A" w14:textId="77777777" w:rsidR="00FA4885" w:rsidRPr="00BE42FC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Some fields are unfilled.</w:t>
            </w:r>
          </w:p>
        </w:tc>
        <w:tc>
          <w:tcPr>
            <w:tcW w:w="1615" w:type="dxa"/>
          </w:tcPr>
          <w:p w14:paraId="0A993453" w14:textId="77777777" w:rsidR="00FA4885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1. Go to localhost: 4200. 2. Click</w:t>
            </w:r>
            <w:r>
              <w:rPr>
                <w:sz w:val="24"/>
              </w:rPr>
              <w:t xml:space="preserve"> </w:t>
            </w:r>
            <w:r w:rsidRPr="007348A2">
              <w:rPr>
                <w:sz w:val="24"/>
              </w:rPr>
              <w:t>on Login</w:t>
            </w:r>
            <w:r>
              <w:rPr>
                <w:sz w:val="24"/>
              </w:rPr>
              <w:t xml:space="preserve"> </w:t>
            </w:r>
            <w:r w:rsidRPr="007348A2">
              <w:rPr>
                <w:sz w:val="24"/>
              </w:rPr>
              <w:t xml:space="preserve">link. </w:t>
            </w:r>
          </w:p>
          <w:p w14:paraId="3279133E" w14:textId="77777777" w:rsidR="00FA4885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3. Click</w:t>
            </w:r>
            <w:r>
              <w:rPr>
                <w:sz w:val="24"/>
              </w:rPr>
              <w:t xml:space="preserve"> </w:t>
            </w:r>
            <w:r w:rsidRPr="007348A2">
              <w:rPr>
                <w:sz w:val="24"/>
              </w:rPr>
              <w:t xml:space="preserve">on Sign up link </w:t>
            </w:r>
          </w:p>
          <w:p w14:paraId="69E4091D" w14:textId="77777777" w:rsidR="00FA4885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 xml:space="preserve">4. Enter credentials. </w:t>
            </w:r>
          </w:p>
          <w:p w14:paraId="6C3E8456" w14:textId="77777777" w:rsidR="00FA4885" w:rsidRPr="007348A2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5. Signup</w:t>
            </w:r>
          </w:p>
          <w:p w14:paraId="3567B92D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6737B668" w14:textId="77777777" w:rsidR="00FA4885" w:rsidRPr="007348A2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Name Username Password Contact</w:t>
            </w:r>
          </w:p>
          <w:p w14:paraId="5F5DA36C" w14:textId="77777777" w:rsidR="00FA4885" w:rsidRDefault="00FA4885" w:rsidP="004022CA">
            <w:pPr>
              <w:rPr>
                <w:sz w:val="24"/>
              </w:rPr>
            </w:pPr>
          </w:p>
        </w:tc>
        <w:tc>
          <w:tcPr>
            <w:tcW w:w="1520" w:type="dxa"/>
          </w:tcPr>
          <w:p w14:paraId="265358CD" w14:textId="77777777" w:rsidR="00FA4885" w:rsidRPr="00BE42FC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Email is required.</w:t>
            </w:r>
          </w:p>
        </w:tc>
        <w:tc>
          <w:tcPr>
            <w:tcW w:w="1091" w:type="dxa"/>
          </w:tcPr>
          <w:p w14:paraId="66827FE5" w14:textId="77777777" w:rsidR="00FA4885" w:rsidRPr="007348A2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As expected</w:t>
            </w:r>
          </w:p>
          <w:p w14:paraId="377162B6" w14:textId="77777777" w:rsidR="00FA4885" w:rsidRPr="00BE42FC" w:rsidRDefault="00FA4885" w:rsidP="004022CA">
            <w:pPr>
              <w:rPr>
                <w:sz w:val="24"/>
              </w:rPr>
            </w:pPr>
          </w:p>
        </w:tc>
        <w:tc>
          <w:tcPr>
            <w:tcW w:w="1050" w:type="dxa"/>
          </w:tcPr>
          <w:p w14:paraId="13E4B6E3" w14:textId="77777777" w:rsidR="00FA4885" w:rsidRPr="00BE42FC" w:rsidRDefault="00FA4885" w:rsidP="004022CA">
            <w:pPr>
              <w:rPr>
                <w:sz w:val="24"/>
              </w:rPr>
            </w:pPr>
            <w:r w:rsidRPr="007348A2">
              <w:rPr>
                <w:sz w:val="24"/>
              </w:rPr>
              <w:t>Pass</w:t>
            </w:r>
          </w:p>
        </w:tc>
      </w:tr>
    </w:tbl>
    <w:p w14:paraId="6A2EA666" w14:textId="4E120576" w:rsidR="00253407" w:rsidRDefault="00253407" w:rsidP="00FA4885">
      <w:pPr>
        <w:tabs>
          <w:tab w:val="left" w:pos="284"/>
        </w:tabs>
        <w:jc w:val="left"/>
      </w:pPr>
    </w:p>
    <w:p w14:paraId="24686CD1" w14:textId="4290EC52" w:rsidR="00FA4885" w:rsidRDefault="00FA4885" w:rsidP="00FA4885">
      <w:pPr>
        <w:pStyle w:val="Notebodycopy"/>
      </w:pPr>
    </w:p>
    <w:p w14:paraId="4CC6E386" w14:textId="0A1B5E6B" w:rsidR="00FA4885" w:rsidRDefault="00FA4885" w:rsidP="00FA4885">
      <w:pPr>
        <w:pStyle w:val="Notebodycopy"/>
      </w:pPr>
    </w:p>
    <w:p w14:paraId="5701E126" w14:textId="25B418CA" w:rsidR="00FA4885" w:rsidRDefault="00FA4885" w:rsidP="00FA4885">
      <w:pPr>
        <w:pStyle w:val="Notebodycopy"/>
      </w:pPr>
    </w:p>
    <w:p w14:paraId="0927C0AC" w14:textId="3AD045CF" w:rsidR="00FA4885" w:rsidRDefault="00FA4885" w:rsidP="00FA4885">
      <w:pPr>
        <w:pStyle w:val="Notebodycopy"/>
      </w:pPr>
    </w:p>
    <w:p w14:paraId="6312D836" w14:textId="4597C62A" w:rsidR="00FA4885" w:rsidRDefault="00FA4885" w:rsidP="00FA4885">
      <w:pPr>
        <w:pStyle w:val="Notebodycopy"/>
      </w:pPr>
    </w:p>
    <w:p w14:paraId="6A9A1425" w14:textId="7D9BA7D6" w:rsidR="00FA4885" w:rsidRDefault="00FA4885" w:rsidP="00FA4885">
      <w:pPr>
        <w:pStyle w:val="Notebodycopy"/>
      </w:pPr>
    </w:p>
    <w:p w14:paraId="5782B7D9" w14:textId="0E1C8AA6" w:rsidR="00FA4885" w:rsidRDefault="00FA4885" w:rsidP="00FA4885">
      <w:pPr>
        <w:pStyle w:val="Notebodycopy"/>
      </w:pPr>
    </w:p>
    <w:p w14:paraId="77FFBE2B" w14:textId="47DC0516" w:rsidR="00FA4885" w:rsidRDefault="00FA4885" w:rsidP="00FA4885">
      <w:pPr>
        <w:pStyle w:val="Notebodycopy"/>
      </w:pPr>
    </w:p>
    <w:p w14:paraId="5EBC08D0" w14:textId="428F07A2" w:rsidR="00FA4885" w:rsidRDefault="00FA4885" w:rsidP="00FA4885">
      <w:pPr>
        <w:pStyle w:val="Notebodycopy"/>
      </w:pPr>
    </w:p>
    <w:p w14:paraId="0424A853" w14:textId="0AB92115" w:rsidR="00FA4885" w:rsidRDefault="00FA4885" w:rsidP="00FA4885">
      <w:pPr>
        <w:pStyle w:val="Notebodycopy"/>
      </w:pPr>
    </w:p>
    <w:p w14:paraId="7B36D5A7" w14:textId="66C2E6DB" w:rsidR="00FA4885" w:rsidRDefault="00FA4885" w:rsidP="00FA4885">
      <w:pPr>
        <w:pStyle w:val="Notebodycopy"/>
      </w:pPr>
    </w:p>
    <w:p w14:paraId="5E1F5C76" w14:textId="20F7BA8B" w:rsidR="00FA4885" w:rsidRDefault="00FA4885" w:rsidP="00FA4885">
      <w:pPr>
        <w:pStyle w:val="Notebodycopy"/>
      </w:pPr>
    </w:p>
    <w:p w14:paraId="5ABC1BB2" w14:textId="6200DF85" w:rsidR="00FA4885" w:rsidRDefault="00FA4885" w:rsidP="00FA4885">
      <w:pPr>
        <w:pStyle w:val="Notebodycopy"/>
      </w:pPr>
    </w:p>
    <w:p w14:paraId="568BE4DB" w14:textId="642C0E18" w:rsidR="00FA4885" w:rsidRDefault="00FA4885" w:rsidP="00FA4885">
      <w:pPr>
        <w:pStyle w:val="Notebodycopy"/>
      </w:pPr>
    </w:p>
    <w:p w14:paraId="092593E0" w14:textId="0642C5A9" w:rsidR="00FA4885" w:rsidRDefault="00FA4885" w:rsidP="00FA4885">
      <w:pPr>
        <w:pStyle w:val="Notebodycopy"/>
      </w:pPr>
    </w:p>
    <w:p w14:paraId="4AA59685" w14:textId="55929E23" w:rsidR="00FA4885" w:rsidRDefault="00FA4885" w:rsidP="00FA4885">
      <w:pPr>
        <w:pStyle w:val="Notebodycopy"/>
      </w:pPr>
    </w:p>
    <w:p w14:paraId="74C98A3D" w14:textId="1A8A362C" w:rsidR="00FA4885" w:rsidRDefault="00FA4885" w:rsidP="00FA4885">
      <w:pPr>
        <w:pStyle w:val="Notebodycopy"/>
      </w:pPr>
    </w:p>
    <w:p w14:paraId="434CF227" w14:textId="07D37A4A" w:rsidR="00FA4885" w:rsidRDefault="00FA4885" w:rsidP="00FA4885">
      <w:pPr>
        <w:pStyle w:val="Notebodycopy"/>
      </w:pPr>
    </w:p>
    <w:p w14:paraId="570716F6" w14:textId="6D89F4E9" w:rsidR="00FA4885" w:rsidRDefault="00FA4885" w:rsidP="00FA4885">
      <w:pPr>
        <w:pStyle w:val="Notebodycopy"/>
      </w:pPr>
    </w:p>
    <w:p w14:paraId="6085821B" w14:textId="711EF92C" w:rsidR="00FA4885" w:rsidRDefault="00FA4885" w:rsidP="00FA4885">
      <w:pPr>
        <w:pStyle w:val="Notebodycopy"/>
      </w:pPr>
    </w:p>
    <w:p w14:paraId="2680B3F2" w14:textId="77777777" w:rsidR="00FA4885" w:rsidRPr="00283774" w:rsidRDefault="00FA4885" w:rsidP="00FA4885">
      <w:pPr>
        <w:rPr>
          <w:b/>
          <w:bCs/>
          <w:sz w:val="28"/>
        </w:rPr>
      </w:pPr>
      <w:r w:rsidRPr="00283774">
        <w:rPr>
          <w:b/>
          <w:bCs/>
          <w:sz w:val="28"/>
        </w:rPr>
        <w:lastRenderedPageBreak/>
        <w:t xml:space="preserve">DATABASE: </w:t>
      </w:r>
    </w:p>
    <w:p w14:paraId="571CA971" w14:textId="77777777" w:rsidR="00FA4885" w:rsidRDefault="00FA4885" w:rsidP="00FA4885">
      <w:pPr>
        <w:rPr>
          <w:sz w:val="24"/>
        </w:rPr>
      </w:pPr>
      <w:r w:rsidRPr="0058651E">
        <w:rPr>
          <w:sz w:val="24"/>
        </w:rPr>
        <w:t xml:space="preserve">There will be one database for the whole application which will be consisting of five tables. </w:t>
      </w:r>
    </w:p>
    <w:p w14:paraId="328424D4" w14:textId="7D05806C" w:rsidR="00FA4885" w:rsidRPr="0058651E" w:rsidRDefault="00FA4885" w:rsidP="00FA4885">
      <w:pPr>
        <w:rPr>
          <w:sz w:val="24"/>
        </w:rPr>
      </w:pPr>
      <w:r w:rsidRPr="0058651E">
        <w:rPr>
          <w:sz w:val="24"/>
        </w:rPr>
        <w:t xml:space="preserve">Roles Table: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2"/>
        <w:gridCol w:w="1528"/>
        <w:gridCol w:w="1416"/>
        <w:gridCol w:w="1328"/>
        <w:gridCol w:w="1437"/>
        <w:gridCol w:w="1938"/>
      </w:tblGrid>
      <w:tr w:rsidR="00FA4885" w:rsidRPr="0058651E" w14:paraId="5AAE6D4F" w14:textId="77777777" w:rsidTr="004022CA">
        <w:tc>
          <w:tcPr>
            <w:tcW w:w="1440" w:type="dxa"/>
          </w:tcPr>
          <w:p w14:paraId="1285B1A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Field </w:t>
            </w:r>
          </w:p>
        </w:tc>
        <w:tc>
          <w:tcPr>
            <w:tcW w:w="1530" w:type="dxa"/>
          </w:tcPr>
          <w:p w14:paraId="2DFD4F4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Type</w:t>
            </w:r>
          </w:p>
        </w:tc>
        <w:tc>
          <w:tcPr>
            <w:tcW w:w="1440" w:type="dxa"/>
          </w:tcPr>
          <w:p w14:paraId="69D80B9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350" w:type="dxa"/>
          </w:tcPr>
          <w:p w14:paraId="2040CEA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Key</w:t>
            </w:r>
          </w:p>
        </w:tc>
        <w:tc>
          <w:tcPr>
            <w:tcW w:w="1450" w:type="dxa"/>
          </w:tcPr>
          <w:p w14:paraId="7143FA96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Default </w:t>
            </w:r>
          </w:p>
        </w:tc>
        <w:tc>
          <w:tcPr>
            <w:tcW w:w="1811" w:type="dxa"/>
          </w:tcPr>
          <w:p w14:paraId="57F12F3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Extra</w:t>
            </w:r>
          </w:p>
        </w:tc>
      </w:tr>
      <w:tr w:rsidR="00FA4885" w:rsidRPr="0058651E" w14:paraId="351A5522" w14:textId="77777777" w:rsidTr="004022CA">
        <w:tc>
          <w:tcPr>
            <w:tcW w:w="1440" w:type="dxa"/>
          </w:tcPr>
          <w:p w14:paraId="70A45F5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Id</w:t>
            </w:r>
          </w:p>
        </w:tc>
        <w:tc>
          <w:tcPr>
            <w:tcW w:w="1530" w:type="dxa"/>
          </w:tcPr>
          <w:p w14:paraId="6CEA7F2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Bigint(20)</w:t>
            </w:r>
          </w:p>
        </w:tc>
        <w:tc>
          <w:tcPr>
            <w:tcW w:w="1440" w:type="dxa"/>
          </w:tcPr>
          <w:p w14:paraId="7B1D8A7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350" w:type="dxa"/>
          </w:tcPr>
          <w:p w14:paraId="3756863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PRI</w:t>
            </w:r>
          </w:p>
        </w:tc>
        <w:tc>
          <w:tcPr>
            <w:tcW w:w="1450" w:type="dxa"/>
          </w:tcPr>
          <w:p w14:paraId="0D68F89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11" w:type="dxa"/>
          </w:tcPr>
          <w:p w14:paraId="0F15098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Auto_increment </w:t>
            </w:r>
          </w:p>
        </w:tc>
      </w:tr>
      <w:tr w:rsidR="00FA4885" w:rsidRPr="0058651E" w14:paraId="6BD49E8B" w14:textId="77777777" w:rsidTr="004022CA">
        <w:tc>
          <w:tcPr>
            <w:tcW w:w="1440" w:type="dxa"/>
          </w:tcPr>
          <w:p w14:paraId="4E40C6D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Name </w:t>
            </w:r>
          </w:p>
        </w:tc>
        <w:tc>
          <w:tcPr>
            <w:tcW w:w="1530" w:type="dxa"/>
          </w:tcPr>
          <w:p w14:paraId="261885D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Varchar(20)</w:t>
            </w:r>
          </w:p>
        </w:tc>
        <w:tc>
          <w:tcPr>
            <w:tcW w:w="1440" w:type="dxa"/>
          </w:tcPr>
          <w:p w14:paraId="15D24B6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350" w:type="dxa"/>
          </w:tcPr>
          <w:p w14:paraId="3FA2F21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UNI</w:t>
            </w:r>
          </w:p>
        </w:tc>
        <w:tc>
          <w:tcPr>
            <w:tcW w:w="1450" w:type="dxa"/>
          </w:tcPr>
          <w:p w14:paraId="692EA0D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11" w:type="dxa"/>
          </w:tcPr>
          <w:p w14:paraId="3CDC55CE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</w:tbl>
    <w:p w14:paraId="56D32B1D" w14:textId="77777777" w:rsidR="00FA4885" w:rsidRDefault="00FA4885" w:rsidP="00FA4885">
      <w:pPr>
        <w:rPr>
          <w:sz w:val="24"/>
        </w:rPr>
      </w:pPr>
    </w:p>
    <w:p w14:paraId="7E29D1AC" w14:textId="77777777" w:rsidR="00FA4885" w:rsidRPr="0058651E" w:rsidRDefault="00FA4885" w:rsidP="00FA4885">
      <w:pPr>
        <w:rPr>
          <w:sz w:val="24"/>
        </w:rPr>
      </w:pPr>
      <w:r w:rsidRPr="0058651E">
        <w:rPr>
          <w:sz w:val="24"/>
        </w:rPr>
        <w:t>Users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600"/>
        <w:gridCol w:w="1334"/>
        <w:gridCol w:w="1327"/>
        <w:gridCol w:w="1406"/>
        <w:gridCol w:w="1938"/>
      </w:tblGrid>
      <w:tr w:rsidR="00FA4885" w:rsidRPr="0058651E" w14:paraId="680633C9" w14:textId="77777777" w:rsidTr="004022CA">
        <w:tc>
          <w:tcPr>
            <w:tcW w:w="1502" w:type="dxa"/>
          </w:tcPr>
          <w:p w14:paraId="255DA10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Field </w:t>
            </w:r>
          </w:p>
        </w:tc>
        <w:tc>
          <w:tcPr>
            <w:tcW w:w="1502" w:type="dxa"/>
          </w:tcPr>
          <w:p w14:paraId="13F778F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Type</w:t>
            </w:r>
          </w:p>
        </w:tc>
        <w:tc>
          <w:tcPr>
            <w:tcW w:w="1503" w:type="dxa"/>
          </w:tcPr>
          <w:p w14:paraId="17E8530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46C60F5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Key</w:t>
            </w:r>
          </w:p>
        </w:tc>
        <w:tc>
          <w:tcPr>
            <w:tcW w:w="1503" w:type="dxa"/>
          </w:tcPr>
          <w:p w14:paraId="3746F6E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Default </w:t>
            </w:r>
          </w:p>
        </w:tc>
        <w:tc>
          <w:tcPr>
            <w:tcW w:w="1503" w:type="dxa"/>
          </w:tcPr>
          <w:p w14:paraId="387B29F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Extra</w:t>
            </w:r>
          </w:p>
        </w:tc>
      </w:tr>
      <w:tr w:rsidR="00FA4885" w:rsidRPr="0058651E" w14:paraId="5DF9D831" w14:textId="77777777" w:rsidTr="004022CA">
        <w:tc>
          <w:tcPr>
            <w:tcW w:w="1502" w:type="dxa"/>
          </w:tcPr>
          <w:p w14:paraId="50FD894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Id </w:t>
            </w:r>
          </w:p>
        </w:tc>
        <w:tc>
          <w:tcPr>
            <w:tcW w:w="1502" w:type="dxa"/>
          </w:tcPr>
          <w:p w14:paraId="29891C4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Bigint(20)</w:t>
            </w:r>
          </w:p>
        </w:tc>
        <w:tc>
          <w:tcPr>
            <w:tcW w:w="1503" w:type="dxa"/>
          </w:tcPr>
          <w:p w14:paraId="0C0F7AD6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503" w:type="dxa"/>
          </w:tcPr>
          <w:p w14:paraId="48E8147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PRI </w:t>
            </w:r>
          </w:p>
        </w:tc>
        <w:tc>
          <w:tcPr>
            <w:tcW w:w="1503" w:type="dxa"/>
          </w:tcPr>
          <w:p w14:paraId="0A6535CE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67CDD1E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Auto_increment </w:t>
            </w:r>
          </w:p>
        </w:tc>
      </w:tr>
      <w:tr w:rsidR="00FA4885" w:rsidRPr="0058651E" w14:paraId="38B31BA7" w14:textId="77777777" w:rsidTr="004022CA">
        <w:tc>
          <w:tcPr>
            <w:tcW w:w="1502" w:type="dxa"/>
          </w:tcPr>
          <w:p w14:paraId="54E7AAC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Email</w:t>
            </w:r>
          </w:p>
        </w:tc>
        <w:tc>
          <w:tcPr>
            <w:tcW w:w="1502" w:type="dxa"/>
          </w:tcPr>
          <w:p w14:paraId="568EE84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Varchar(50)</w:t>
            </w:r>
          </w:p>
        </w:tc>
        <w:tc>
          <w:tcPr>
            <w:tcW w:w="1503" w:type="dxa"/>
          </w:tcPr>
          <w:p w14:paraId="4373070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503" w:type="dxa"/>
          </w:tcPr>
          <w:p w14:paraId="2EE05ED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UNI</w:t>
            </w:r>
          </w:p>
        </w:tc>
        <w:tc>
          <w:tcPr>
            <w:tcW w:w="1503" w:type="dxa"/>
          </w:tcPr>
          <w:p w14:paraId="70A3681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47DE5D6E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38A938DC" w14:textId="77777777" w:rsidTr="004022CA">
        <w:tc>
          <w:tcPr>
            <w:tcW w:w="1502" w:type="dxa"/>
          </w:tcPr>
          <w:p w14:paraId="4A38B59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Name</w:t>
            </w:r>
          </w:p>
        </w:tc>
        <w:tc>
          <w:tcPr>
            <w:tcW w:w="1502" w:type="dxa"/>
          </w:tcPr>
          <w:p w14:paraId="7C9AB56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Varchar(50)</w:t>
            </w:r>
          </w:p>
        </w:tc>
        <w:tc>
          <w:tcPr>
            <w:tcW w:w="1503" w:type="dxa"/>
          </w:tcPr>
          <w:p w14:paraId="562ED516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503" w:type="dxa"/>
          </w:tcPr>
          <w:p w14:paraId="5DB199B6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0162CA7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45FDE78F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B72DCC9" w14:textId="77777777" w:rsidTr="004022CA">
        <w:tc>
          <w:tcPr>
            <w:tcW w:w="1502" w:type="dxa"/>
          </w:tcPr>
          <w:p w14:paraId="4EF7220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Password</w:t>
            </w:r>
          </w:p>
        </w:tc>
        <w:tc>
          <w:tcPr>
            <w:tcW w:w="1502" w:type="dxa"/>
          </w:tcPr>
          <w:p w14:paraId="79E1DCD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Varchar(100)</w:t>
            </w:r>
          </w:p>
        </w:tc>
        <w:tc>
          <w:tcPr>
            <w:tcW w:w="1503" w:type="dxa"/>
          </w:tcPr>
          <w:p w14:paraId="68E1B33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503" w:type="dxa"/>
          </w:tcPr>
          <w:p w14:paraId="35A61FAD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503" w:type="dxa"/>
          </w:tcPr>
          <w:p w14:paraId="4119F4A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1BCABAF4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6FE21E05" w14:textId="77777777" w:rsidTr="004022CA">
        <w:tc>
          <w:tcPr>
            <w:tcW w:w="1502" w:type="dxa"/>
          </w:tcPr>
          <w:p w14:paraId="108CE31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Username</w:t>
            </w:r>
          </w:p>
        </w:tc>
        <w:tc>
          <w:tcPr>
            <w:tcW w:w="1502" w:type="dxa"/>
          </w:tcPr>
          <w:p w14:paraId="07EFA0B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Varchar(50)</w:t>
            </w:r>
          </w:p>
        </w:tc>
        <w:tc>
          <w:tcPr>
            <w:tcW w:w="1503" w:type="dxa"/>
          </w:tcPr>
          <w:p w14:paraId="0EF4BC3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503" w:type="dxa"/>
          </w:tcPr>
          <w:p w14:paraId="5DE60F0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UNI</w:t>
            </w:r>
          </w:p>
        </w:tc>
        <w:tc>
          <w:tcPr>
            <w:tcW w:w="1503" w:type="dxa"/>
          </w:tcPr>
          <w:p w14:paraId="5DDB797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47CF1EEC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</w:tbl>
    <w:p w14:paraId="50A6A14C" w14:textId="77777777" w:rsidR="00FA4885" w:rsidRPr="0058651E" w:rsidRDefault="00FA4885" w:rsidP="00FA4885">
      <w:pPr>
        <w:rPr>
          <w:sz w:val="24"/>
        </w:rPr>
      </w:pPr>
    </w:p>
    <w:p w14:paraId="2386C7A3" w14:textId="77777777" w:rsidR="00FA4885" w:rsidRPr="0058651E" w:rsidRDefault="00FA4885" w:rsidP="00FA4885">
      <w:pPr>
        <w:rPr>
          <w:sz w:val="24"/>
        </w:rPr>
      </w:pPr>
      <w:r w:rsidRPr="0058651E">
        <w:rPr>
          <w:sz w:val="24"/>
        </w:rPr>
        <w:t>User_roles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A4885" w:rsidRPr="0058651E" w14:paraId="16CDD84F" w14:textId="77777777" w:rsidTr="004022CA">
        <w:tc>
          <w:tcPr>
            <w:tcW w:w="1502" w:type="dxa"/>
          </w:tcPr>
          <w:p w14:paraId="04A588B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Field </w:t>
            </w:r>
          </w:p>
        </w:tc>
        <w:tc>
          <w:tcPr>
            <w:tcW w:w="1502" w:type="dxa"/>
          </w:tcPr>
          <w:p w14:paraId="5D79A4E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Type</w:t>
            </w:r>
          </w:p>
        </w:tc>
        <w:tc>
          <w:tcPr>
            <w:tcW w:w="1503" w:type="dxa"/>
          </w:tcPr>
          <w:p w14:paraId="1EB8DB8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34CADC8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Key</w:t>
            </w:r>
          </w:p>
        </w:tc>
        <w:tc>
          <w:tcPr>
            <w:tcW w:w="1503" w:type="dxa"/>
          </w:tcPr>
          <w:p w14:paraId="657B050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Default </w:t>
            </w:r>
          </w:p>
        </w:tc>
        <w:tc>
          <w:tcPr>
            <w:tcW w:w="1503" w:type="dxa"/>
          </w:tcPr>
          <w:p w14:paraId="3B7BC8A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Extra</w:t>
            </w:r>
          </w:p>
        </w:tc>
      </w:tr>
      <w:tr w:rsidR="00FA4885" w:rsidRPr="0058651E" w14:paraId="0A648FEB" w14:textId="77777777" w:rsidTr="004022CA">
        <w:tc>
          <w:tcPr>
            <w:tcW w:w="1502" w:type="dxa"/>
          </w:tcPr>
          <w:p w14:paraId="71F00B2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User_id</w:t>
            </w:r>
          </w:p>
        </w:tc>
        <w:tc>
          <w:tcPr>
            <w:tcW w:w="1502" w:type="dxa"/>
          </w:tcPr>
          <w:p w14:paraId="20E93A8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Bigint(20)</w:t>
            </w:r>
          </w:p>
        </w:tc>
        <w:tc>
          <w:tcPr>
            <w:tcW w:w="1503" w:type="dxa"/>
          </w:tcPr>
          <w:p w14:paraId="2E761E3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503" w:type="dxa"/>
          </w:tcPr>
          <w:p w14:paraId="0472C68E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PRI</w:t>
            </w:r>
          </w:p>
        </w:tc>
        <w:tc>
          <w:tcPr>
            <w:tcW w:w="1503" w:type="dxa"/>
          </w:tcPr>
          <w:p w14:paraId="4237F87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784501D7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6B72CB72" w14:textId="77777777" w:rsidTr="004022CA">
        <w:tc>
          <w:tcPr>
            <w:tcW w:w="1502" w:type="dxa"/>
          </w:tcPr>
          <w:p w14:paraId="4EF1D2C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Role_id</w:t>
            </w:r>
          </w:p>
        </w:tc>
        <w:tc>
          <w:tcPr>
            <w:tcW w:w="1502" w:type="dxa"/>
          </w:tcPr>
          <w:p w14:paraId="2E2F32A5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Bigint(20)</w:t>
            </w:r>
          </w:p>
        </w:tc>
        <w:tc>
          <w:tcPr>
            <w:tcW w:w="1503" w:type="dxa"/>
          </w:tcPr>
          <w:p w14:paraId="63B6B96F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503" w:type="dxa"/>
          </w:tcPr>
          <w:p w14:paraId="73F4BAD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PRI</w:t>
            </w:r>
          </w:p>
        </w:tc>
        <w:tc>
          <w:tcPr>
            <w:tcW w:w="1503" w:type="dxa"/>
          </w:tcPr>
          <w:p w14:paraId="0EB0394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503" w:type="dxa"/>
          </w:tcPr>
          <w:p w14:paraId="199104D3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</w:tbl>
    <w:p w14:paraId="2DF3C87B" w14:textId="77777777" w:rsidR="00FA4885" w:rsidRPr="0058651E" w:rsidRDefault="00FA4885" w:rsidP="00FA4885">
      <w:pPr>
        <w:rPr>
          <w:sz w:val="24"/>
        </w:rPr>
      </w:pPr>
    </w:p>
    <w:p w14:paraId="7C5ED818" w14:textId="77777777" w:rsidR="00FA4885" w:rsidRPr="0058651E" w:rsidRDefault="00FA4885" w:rsidP="00FA4885">
      <w:pPr>
        <w:rPr>
          <w:sz w:val="24"/>
        </w:rPr>
      </w:pPr>
      <w:r w:rsidRPr="0058651E">
        <w:rPr>
          <w:sz w:val="24"/>
        </w:rPr>
        <w:t>Loanmgmt Table:</w:t>
      </w:r>
    </w:p>
    <w:tbl>
      <w:tblPr>
        <w:tblStyle w:val="TableGrid"/>
        <w:tblW w:w="8765" w:type="dxa"/>
        <w:tblLook w:val="04A0" w:firstRow="1" w:lastRow="0" w:firstColumn="1" w:lastColumn="0" w:noHBand="0" w:noVBand="1"/>
      </w:tblPr>
      <w:tblGrid>
        <w:gridCol w:w="1959"/>
        <w:gridCol w:w="1600"/>
        <w:gridCol w:w="1036"/>
        <w:gridCol w:w="1018"/>
        <w:gridCol w:w="1214"/>
        <w:gridCol w:w="1938"/>
      </w:tblGrid>
      <w:tr w:rsidR="00FA4885" w:rsidRPr="0058651E" w14:paraId="7CFD0D77" w14:textId="77777777" w:rsidTr="00FA4885">
        <w:trPr>
          <w:trHeight w:val="336"/>
        </w:trPr>
        <w:tc>
          <w:tcPr>
            <w:tcW w:w="1894" w:type="dxa"/>
          </w:tcPr>
          <w:p w14:paraId="5D95008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Field </w:t>
            </w:r>
          </w:p>
        </w:tc>
        <w:tc>
          <w:tcPr>
            <w:tcW w:w="1547" w:type="dxa"/>
          </w:tcPr>
          <w:p w14:paraId="38417BB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Type</w:t>
            </w:r>
          </w:p>
        </w:tc>
        <w:tc>
          <w:tcPr>
            <w:tcW w:w="1107" w:type="dxa"/>
          </w:tcPr>
          <w:p w14:paraId="43347C1E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092" w:type="dxa"/>
          </w:tcPr>
          <w:p w14:paraId="4F8A53CE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Key</w:t>
            </w:r>
          </w:p>
        </w:tc>
        <w:tc>
          <w:tcPr>
            <w:tcW w:w="1252" w:type="dxa"/>
          </w:tcPr>
          <w:p w14:paraId="08BDD59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 xml:space="preserve">Default </w:t>
            </w:r>
          </w:p>
        </w:tc>
        <w:tc>
          <w:tcPr>
            <w:tcW w:w="1873" w:type="dxa"/>
          </w:tcPr>
          <w:p w14:paraId="75B6B2F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Extra</w:t>
            </w:r>
          </w:p>
        </w:tc>
      </w:tr>
      <w:tr w:rsidR="00FA4885" w:rsidRPr="0058651E" w14:paraId="6879332E" w14:textId="77777777" w:rsidTr="00FA4885">
        <w:trPr>
          <w:trHeight w:val="377"/>
        </w:trPr>
        <w:tc>
          <w:tcPr>
            <w:tcW w:w="1894" w:type="dxa"/>
          </w:tcPr>
          <w:p w14:paraId="12FA76C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Id</w:t>
            </w:r>
          </w:p>
        </w:tc>
        <w:tc>
          <w:tcPr>
            <w:tcW w:w="1547" w:type="dxa"/>
          </w:tcPr>
          <w:p w14:paraId="2DAAB2F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Int(11)</w:t>
            </w:r>
          </w:p>
        </w:tc>
        <w:tc>
          <w:tcPr>
            <w:tcW w:w="1107" w:type="dxa"/>
          </w:tcPr>
          <w:p w14:paraId="089F7F7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69E92595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PRI</w:t>
            </w:r>
          </w:p>
        </w:tc>
        <w:tc>
          <w:tcPr>
            <w:tcW w:w="1252" w:type="dxa"/>
          </w:tcPr>
          <w:p w14:paraId="3053B7E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16C396B4" w14:textId="77777777" w:rsidR="00FA4885" w:rsidRPr="0058651E" w:rsidRDefault="00FA4885" w:rsidP="004022CA">
            <w:pPr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FA4885" w:rsidRPr="0058651E" w14:paraId="5C337E5C" w14:textId="77777777" w:rsidTr="00FA4885">
        <w:trPr>
          <w:trHeight w:val="391"/>
        </w:trPr>
        <w:tc>
          <w:tcPr>
            <w:tcW w:w="1894" w:type="dxa"/>
          </w:tcPr>
          <w:p w14:paraId="0CAD69F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Adressproof</w:t>
            </w:r>
          </w:p>
        </w:tc>
        <w:tc>
          <w:tcPr>
            <w:tcW w:w="1547" w:type="dxa"/>
          </w:tcPr>
          <w:p w14:paraId="73C7050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Varchar(255)</w:t>
            </w:r>
          </w:p>
        </w:tc>
        <w:tc>
          <w:tcPr>
            <w:tcW w:w="1107" w:type="dxa"/>
          </w:tcPr>
          <w:p w14:paraId="3519487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25FD01FA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76418F03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4C1852F6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23576AD" w14:textId="77777777" w:rsidTr="00FA4885">
        <w:trPr>
          <w:trHeight w:val="377"/>
        </w:trPr>
        <w:tc>
          <w:tcPr>
            <w:tcW w:w="1894" w:type="dxa"/>
          </w:tcPr>
          <w:p w14:paraId="3E8364D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Amountrequired</w:t>
            </w:r>
          </w:p>
        </w:tc>
        <w:tc>
          <w:tcPr>
            <w:tcW w:w="1547" w:type="dxa"/>
          </w:tcPr>
          <w:p w14:paraId="51C068A4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Double</w:t>
            </w:r>
          </w:p>
        </w:tc>
        <w:tc>
          <w:tcPr>
            <w:tcW w:w="1107" w:type="dxa"/>
          </w:tcPr>
          <w:p w14:paraId="5D7B41EE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5C9D25F2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13C590A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1D4A308E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ED998CC" w14:textId="77777777" w:rsidTr="00FA4885">
        <w:trPr>
          <w:trHeight w:val="377"/>
        </w:trPr>
        <w:tc>
          <w:tcPr>
            <w:tcW w:w="1894" w:type="dxa"/>
          </w:tcPr>
          <w:p w14:paraId="1816A27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Cibilscore</w:t>
            </w:r>
          </w:p>
        </w:tc>
        <w:tc>
          <w:tcPr>
            <w:tcW w:w="1547" w:type="dxa"/>
          </w:tcPr>
          <w:p w14:paraId="3762897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Int(11)</w:t>
            </w:r>
          </w:p>
        </w:tc>
        <w:tc>
          <w:tcPr>
            <w:tcW w:w="1107" w:type="dxa"/>
          </w:tcPr>
          <w:p w14:paraId="5A41625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19668CF5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0E3A555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6EE7D4BF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3809AD05" w14:textId="77777777" w:rsidTr="00FA4885">
        <w:trPr>
          <w:trHeight w:val="377"/>
        </w:trPr>
        <w:tc>
          <w:tcPr>
            <w:tcW w:w="1894" w:type="dxa"/>
          </w:tcPr>
          <w:p w14:paraId="0CC7BC3B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Current_emi</w:t>
            </w:r>
          </w:p>
        </w:tc>
        <w:tc>
          <w:tcPr>
            <w:tcW w:w="1547" w:type="dxa"/>
          </w:tcPr>
          <w:p w14:paraId="658CC90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Int(11)</w:t>
            </w:r>
          </w:p>
        </w:tc>
        <w:tc>
          <w:tcPr>
            <w:tcW w:w="1107" w:type="dxa"/>
          </w:tcPr>
          <w:p w14:paraId="6509B23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4007C90B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05B880A5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122BDEA9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19F9F070" w14:textId="77777777" w:rsidTr="00FA4885">
        <w:trPr>
          <w:trHeight w:val="377"/>
        </w:trPr>
        <w:tc>
          <w:tcPr>
            <w:tcW w:w="1894" w:type="dxa"/>
          </w:tcPr>
          <w:p w14:paraId="663F786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Emailid</w:t>
            </w:r>
          </w:p>
        </w:tc>
        <w:tc>
          <w:tcPr>
            <w:tcW w:w="1547" w:type="dxa"/>
          </w:tcPr>
          <w:p w14:paraId="2BFBBEBF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  <w:u w:val="single"/>
              </w:rPr>
              <w:t>Varchar(255)</w:t>
            </w:r>
          </w:p>
        </w:tc>
        <w:tc>
          <w:tcPr>
            <w:tcW w:w="1107" w:type="dxa"/>
          </w:tcPr>
          <w:p w14:paraId="73D1745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4569D87F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08A3495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7B417A33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908024E" w14:textId="77777777" w:rsidTr="00FA4885">
        <w:trPr>
          <w:trHeight w:val="377"/>
        </w:trPr>
        <w:tc>
          <w:tcPr>
            <w:tcW w:w="1894" w:type="dxa"/>
          </w:tcPr>
          <w:p w14:paraId="2489C08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gender</w:t>
            </w:r>
          </w:p>
        </w:tc>
        <w:tc>
          <w:tcPr>
            <w:tcW w:w="1547" w:type="dxa"/>
          </w:tcPr>
          <w:p w14:paraId="53AC75C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  <w:u w:val="single"/>
              </w:rPr>
              <w:t>Varchar(255)</w:t>
            </w:r>
          </w:p>
        </w:tc>
        <w:tc>
          <w:tcPr>
            <w:tcW w:w="1107" w:type="dxa"/>
          </w:tcPr>
          <w:p w14:paraId="1A2E3E1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7B119F92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6E23975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66724683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75F387E6" w14:textId="77777777" w:rsidTr="00FA4885">
        <w:trPr>
          <w:trHeight w:val="377"/>
        </w:trPr>
        <w:tc>
          <w:tcPr>
            <w:tcW w:w="1894" w:type="dxa"/>
          </w:tcPr>
          <w:p w14:paraId="534D47B2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Mobileno</w:t>
            </w:r>
          </w:p>
        </w:tc>
        <w:tc>
          <w:tcPr>
            <w:tcW w:w="1547" w:type="dxa"/>
          </w:tcPr>
          <w:p w14:paraId="56C45DF1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  <w:u w:val="single"/>
              </w:rPr>
              <w:t>Varchar(255)</w:t>
            </w:r>
          </w:p>
        </w:tc>
        <w:tc>
          <w:tcPr>
            <w:tcW w:w="1107" w:type="dxa"/>
          </w:tcPr>
          <w:p w14:paraId="4654BE1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3C0C7202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447E9CC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48516744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F1577E0" w14:textId="77777777" w:rsidTr="00FA4885">
        <w:trPr>
          <w:trHeight w:val="377"/>
        </w:trPr>
        <w:tc>
          <w:tcPr>
            <w:tcW w:w="1894" w:type="dxa"/>
          </w:tcPr>
          <w:p w14:paraId="1AB1677C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Name</w:t>
            </w:r>
          </w:p>
        </w:tc>
        <w:tc>
          <w:tcPr>
            <w:tcW w:w="1547" w:type="dxa"/>
          </w:tcPr>
          <w:p w14:paraId="22DBCD4D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  <w:u w:val="single"/>
              </w:rPr>
              <w:t>Varchar(255)</w:t>
            </w:r>
          </w:p>
        </w:tc>
        <w:tc>
          <w:tcPr>
            <w:tcW w:w="1107" w:type="dxa"/>
          </w:tcPr>
          <w:p w14:paraId="655FC0DD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2576B97A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56B632F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26CE3008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5FB77212" w14:textId="77777777" w:rsidTr="00FA4885">
        <w:trPr>
          <w:trHeight w:val="377"/>
        </w:trPr>
        <w:tc>
          <w:tcPr>
            <w:tcW w:w="1894" w:type="dxa"/>
          </w:tcPr>
          <w:p w14:paraId="05A4A578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Pincode</w:t>
            </w:r>
          </w:p>
        </w:tc>
        <w:tc>
          <w:tcPr>
            <w:tcW w:w="1547" w:type="dxa"/>
          </w:tcPr>
          <w:p w14:paraId="186C9EF3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</w:rPr>
              <w:t>Int(11)</w:t>
            </w:r>
          </w:p>
        </w:tc>
        <w:tc>
          <w:tcPr>
            <w:tcW w:w="1107" w:type="dxa"/>
          </w:tcPr>
          <w:p w14:paraId="1A1A862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069950A7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42B7B8E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1D3D9CDC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32C50B24" w14:textId="77777777" w:rsidTr="00FA4885">
        <w:trPr>
          <w:trHeight w:val="377"/>
        </w:trPr>
        <w:tc>
          <w:tcPr>
            <w:tcW w:w="1894" w:type="dxa"/>
          </w:tcPr>
          <w:p w14:paraId="1BA007B0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Residencetype</w:t>
            </w:r>
          </w:p>
        </w:tc>
        <w:tc>
          <w:tcPr>
            <w:tcW w:w="1547" w:type="dxa"/>
          </w:tcPr>
          <w:p w14:paraId="6553BB09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  <w:u w:val="single"/>
              </w:rPr>
              <w:t>Varchar(255)</w:t>
            </w:r>
          </w:p>
        </w:tc>
        <w:tc>
          <w:tcPr>
            <w:tcW w:w="1107" w:type="dxa"/>
          </w:tcPr>
          <w:p w14:paraId="583B28C7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Yes</w:t>
            </w:r>
          </w:p>
        </w:tc>
        <w:tc>
          <w:tcPr>
            <w:tcW w:w="1092" w:type="dxa"/>
          </w:tcPr>
          <w:p w14:paraId="70983255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19CFD12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5496A858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  <w:tr w:rsidR="00FA4885" w:rsidRPr="0058651E" w14:paraId="4AA6663B" w14:textId="77777777" w:rsidTr="00FA4885">
        <w:trPr>
          <w:trHeight w:val="377"/>
        </w:trPr>
        <w:tc>
          <w:tcPr>
            <w:tcW w:w="1894" w:type="dxa"/>
          </w:tcPr>
          <w:p w14:paraId="4C492F61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salary</w:t>
            </w:r>
          </w:p>
        </w:tc>
        <w:tc>
          <w:tcPr>
            <w:tcW w:w="1547" w:type="dxa"/>
          </w:tcPr>
          <w:p w14:paraId="2EAB8B22" w14:textId="77777777" w:rsidR="00FA4885" w:rsidRPr="0058651E" w:rsidRDefault="00FA4885" w:rsidP="004022CA">
            <w:pPr>
              <w:rPr>
                <w:sz w:val="24"/>
                <w:u w:val="single"/>
              </w:rPr>
            </w:pPr>
            <w:r w:rsidRPr="0058651E">
              <w:rPr>
                <w:sz w:val="24"/>
                <w:u w:val="single"/>
              </w:rPr>
              <w:t>Double</w:t>
            </w:r>
          </w:p>
        </w:tc>
        <w:tc>
          <w:tcPr>
            <w:tcW w:w="1107" w:type="dxa"/>
          </w:tcPr>
          <w:p w14:paraId="06056A9A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No</w:t>
            </w:r>
          </w:p>
        </w:tc>
        <w:tc>
          <w:tcPr>
            <w:tcW w:w="1092" w:type="dxa"/>
          </w:tcPr>
          <w:p w14:paraId="18D741DB" w14:textId="77777777" w:rsidR="00FA4885" w:rsidRPr="0058651E" w:rsidRDefault="00FA4885" w:rsidP="004022CA">
            <w:pPr>
              <w:rPr>
                <w:sz w:val="24"/>
              </w:rPr>
            </w:pPr>
          </w:p>
        </w:tc>
        <w:tc>
          <w:tcPr>
            <w:tcW w:w="1252" w:type="dxa"/>
          </w:tcPr>
          <w:p w14:paraId="150632F9" w14:textId="77777777" w:rsidR="00FA4885" w:rsidRPr="0058651E" w:rsidRDefault="00FA4885" w:rsidP="004022CA">
            <w:pPr>
              <w:rPr>
                <w:sz w:val="24"/>
              </w:rPr>
            </w:pPr>
            <w:r w:rsidRPr="0058651E">
              <w:rPr>
                <w:sz w:val="24"/>
              </w:rPr>
              <w:t>NULL</w:t>
            </w:r>
          </w:p>
        </w:tc>
        <w:tc>
          <w:tcPr>
            <w:tcW w:w="1873" w:type="dxa"/>
          </w:tcPr>
          <w:p w14:paraId="29DE27B7" w14:textId="77777777" w:rsidR="00FA4885" w:rsidRPr="0058651E" w:rsidRDefault="00FA4885" w:rsidP="004022CA">
            <w:pPr>
              <w:rPr>
                <w:sz w:val="24"/>
              </w:rPr>
            </w:pPr>
          </w:p>
        </w:tc>
      </w:tr>
    </w:tbl>
    <w:p w14:paraId="4C49F416" w14:textId="29C52201" w:rsidR="00FA4885" w:rsidRDefault="00FA4885" w:rsidP="00FA4885">
      <w:pPr>
        <w:pStyle w:val="Notebodycopy"/>
      </w:pPr>
    </w:p>
    <w:p w14:paraId="0AB653FD" w14:textId="72163783" w:rsidR="00FA4885" w:rsidRDefault="00FA4885" w:rsidP="00FA4885">
      <w:pPr>
        <w:pStyle w:val="Notebodycopy"/>
      </w:pPr>
    </w:p>
    <w:p w14:paraId="4586A97E" w14:textId="58112834" w:rsidR="00FA4885" w:rsidRDefault="00FA4885" w:rsidP="00FA4885">
      <w:pPr>
        <w:rPr>
          <w:b/>
          <w:bCs/>
          <w:sz w:val="28"/>
        </w:rPr>
      </w:pPr>
      <w:r w:rsidRPr="00283774">
        <w:rPr>
          <w:b/>
          <w:bCs/>
          <w:sz w:val="28"/>
        </w:rPr>
        <w:t>BUSINESS FEATURES:</w:t>
      </w:r>
    </w:p>
    <w:p w14:paraId="25403DAA" w14:textId="77777777" w:rsidR="00FA4885" w:rsidRPr="00FA4885" w:rsidRDefault="00FA4885" w:rsidP="00FA4885">
      <w:pPr>
        <w:pStyle w:val="Notebodycopy"/>
      </w:pPr>
    </w:p>
    <w:p w14:paraId="5A2120C3" w14:textId="77777777" w:rsidR="00FA4885" w:rsidRDefault="00FA4885" w:rsidP="00FA4885">
      <w:pPr>
        <w:rPr>
          <w:bCs/>
          <w:sz w:val="28"/>
        </w:rPr>
      </w:pPr>
      <w:r>
        <w:rPr>
          <w:bCs/>
          <w:sz w:val="28"/>
        </w:rPr>
        <w:t>The business features are as follows:</w:t>
      </w:r>
    </w:p>
    <w:p w14:paraId="43F2B873" w14:textId="77777777" w:rsidR="00FA4885" w:rsidRDefault="00FA4885" w:rsidP="00FA4885">
      <w:pPr>
        <w:pStyle w:val="ListParagraph"/>
        <w:numPr>
          <w:ilvl w:val="0"/>
          <w:numId w:val="3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The application is digitalized i.e. the entire loan process can be done online from anywhere and at any time.</w:t>
      </w:r>
    </w:p>
    <w:p w14:paraId="519AE4ED" w14:textId="77777777" w:rsidR="00FA4885" w:rsidRDefault="00FA4885" w:rsidP="00FA4885">
      <w:pPr>
        <w:pStyle w:val="ListParagraph"/>
        <w:numPr>
          <w:ilvl w:val="0"/>
          <w:numId w:val="3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Reduces customer’s time of visiting the bank and going through all the paperwork at specified bank time.</w:t>
      </w:r>
    </w:p>
    <w:p w14:paraId="5F1FE9C6" w14:textId="4CCF2B54" w:rsidR="00631454" w:rsidRDefault="00FA4885" w:rsidP="00E61C44">
      <w:pPr>
        <w:pStyle w:val="ListParagraph"/>
        <w:numPr>
          <w:ilvl w:val="0"/>
          <w:numId w:val="3"/>
        </w:numPr>
        <w:tabs>
          <w:tab w:val="left" w:pos="1545"/>
        </w:tabs>
        <w:spacing w:before="120" w:line="320" w:lineRule="atLeast"/>
        <w:rPr>
          <w:bCs/>
          <w:sz w:val="28"/>
          <w:szCs w:val="24"/>
        </w:rPr>
      </w:pPr>
      <w:r w:rsidRPr="00B62AB4">
        <w:rPr>
          <w:bCs/>
          <w:sz w:val="28"/>
          <w:szCs w:val="24"/>
        </w:rPr>
        <w:t>The loan interest is calculated and provided to user on the spot and user gets clarity about how much amount he/she should apply for the loan</w:t>
      </w:r>
      <w:r w:rsidR="00B62AB4" w:rsidRPr="00B62AB4">
        <w:rPr>
          <w:bCs/>
          <w:sz w:val="28"/>
          <w:szCs w:val="24"/>
        </w:rPr>
        <w:t>.</w:t>
      </w:r>
      <w:bookmarkStart w:id="3" w:name="_GoBack"/>
      <w:bookmarkEnd w:id="0"/>
      <w:bookmarkEnd w:id="1"/>
      <w:bookmarkEnd w:id="2"/>
      <w:bookmarkEnd w:id="3"/>
    </w:p>
    <w:sectPr w:rsidR="00631454" w:rsidSect="00D44035">
      <w:footerReference w:type="default" r:id="rId15"/>
      <w:headerReference w:type="first" r:id="rId16"/>
      <w:footerReference w:type="first" r:id="rId17"/>
      <w:pgSz w:w="11909" w:h="16834" w:code="9"/>
      <w:pgMar w:top="1134" w:right="1134" w:bottom="1134" w:left="1701" w:header="709" w:footer="709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FFD4F" w16cid:durableId="1F44A5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E16D0" w14:textId="77777777" w:rsidR="00254C05" w:rsidRDefault="00254C05" w:rsidP="00C022AF">
      <w:r>
        <w:separator/>
      </w:r>
    </w:p>
    <w:p w14:paraId="2A2DFA56" w14:textId="77777777" w:rsidR="00254C05" w:rsidRDefault="00254C05"/>
    <w:p w14:paraId="40E987BD" w14:textId="77777777" w:rsidR="00254C05" w:rsidRDefault="00254C05" w:rsidP="000D05BA"/>
    <w:p w14:paraId="5A0936F9" w14:textId="77777777" w:rsidR="00254C05" w:rsidRDefault="00254C05" w:rsidP="00DC3697"/>
  </w:endnote>
  <w:endnote w:type="continuationSeparator" w:id="0">
    <w:p w14:paraId="399DBB24" w14:textId="77777777" w:rsidR="00254C05" w:rsidRDefault="00254C05" w:rsidP="00C022AF">
      <w:r>
        <w:continuationSeparator/>
      </w:r>
    </w:p>
    <w:p w14:paraId="73211FAE" w14:textId="77777777" w:rsidR="00254C05" w:rsidRDefault="00254C05"/>
    <w:p w14:paraId="58C93A9D" w14:textId="77777777" w:rsidR="00254C05" w:rsidRDefault="00254C05" w:rsidP="000D05BA"/>
    <w:p w14:paraId="3ADA8229" w14:textId="77777777" w:rsidR="00254C05" w:rsidRDefault="00254C05" w:rsidP="00DC3697"/>
  </w:endnote>
  <w:endnote w:type="continuationNotice" w:id="1">
    <w:p w14:paraId="47648072" w14:textId="77777777" w:rsidR="00254C05" w:rsidRDefault="00254C05">
      <w:pPr>
        <w:spacing w:after="0" w:line="240" w:lineRule="auto"/>
      </w:pPr>
    </w:p>
    <w:p w14:paraId="75A06369" w14:textId="77777777" w:rsidR="00254C05" w:rsidRDefault="00254C05"/>
    <w:p w14:paraId="2512B6B8" w14:textId="77777777" w:rsidR="00254C05" w:rsidRDefault="00254C05" w:rsidP="000D05BA"/>
    <w:p w14:paraId="59F8892F" w14:textId="77777777" w:rsidR="00254C05" w:rsidRDefault="00254C05" w:rsidP="00DC3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201123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C6E7EE" w14:textId="29632D0A" w:rsidR="00253407" w:rsidRDefault="00253407" w:rsidP="008341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CBC164" w14:textId="77777777" w:rsidR="00253407" w:rsidRDefault="00253407" w:rsidP="00253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AE" w14:textId="27AB5697" w:rsidR="00C25C1F" w:rsidRDefault="00C25C1F" w:rsidP="00AD7F4B">
    <w:pPr>
      <w:pStyle w:val="Footer"/>
      <w:pBdr>
        <w:top w:val="single" w:sz="4" w:space="1" w:color="A6A6A6" w:themeColor="background1" w:themeShade="A6"/>
      </w:pBdr>
      <w:tabs>
        <w:tab w:val="clear" w:pos="8640"/>
        <w:tab w:val="right" w:pos="9720"/>
      </w:tabs>
      <w:ind w:left="-2160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62AB4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DOCPROPERTY  Pages  \* MERGEFORMAT ">
      <w:r w:rsidR="003148C5">
        <w:t>5</w:t>
      </w:r>
    </w:fldSimple>
  </w:p>
  <w:p w14:paraId="201FEDAF" w14:textId="77777777" w:rsidR="00C25C1F" w:rsidRDefault="00C25C1F" w:rsidP="00AD7F4B">
    <w:pPr>
      <w:pStyle w:val="Footer"/>
      <w:tabs>
        <w:tab w:val="clear" w:pos="8640"/>
        <w:tab w:val="right" w:pos="7650"/>
      </w:tabs>
      <w:ind w:left="-21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959062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85B109" w14:textId="52DE7794" w:rsidR="00D44035" w:rsidRDefault="00D44035" w:rsidP="00D440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3084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5756D0A" w14:textId="3C647D57" w:rsidR="000D05BA" w:rsidRPr="00255FF7" w:rsidRDefault="000D05BA" w:rsidP="000D05BA">
    <w:pPr>
      <w:pStyle w:val="Footer"/>
      <w:pBdr>
        <w:top w:val="single" w:sz="4" w:space="0" w:color="A6A6A6" w:themeColor="background1" w:themeShade="A6"/>
      </w:pBd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4" w14:textId="3DAEDA68" w:rsidR="00C25C1F" w:rsidRDefault="00C25C1F" w:rsidP="000D05BA">
    <w:pPr>
      <w:pStyle w:val="Footer"/>
      <w:pBdr>
        <w:top w:val="single" w:sz="4" w:space="0" w:color="A6A6A6" w:themeColor="background1" w:themeShade="A6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230D3" w14:textId="77777777" w:rsidR="00254C05" w:rsidRDefault="00254C05" w:rsidP="00C022AF">
      <w:r>
        <w:separator/>
      </w:r>
    </w:p>
    <w:p w14:paraId="4B47CB45" w14:textId="77777777" w:rsidR="00254C05" w:rsidRDefault="00254C05"/>
    <w:p w14:paraId="1C4DEDE3" w14:textId="77777777" w:rsidR="00254C05" w:rsidRDefault="00254C05" w:rsidP="000D05BA"/>
    <w:p w14:paraId="74ABCC71" w14:textId="77777777" w:rsidR="00254C05" w:rsidRDefault="00254C05" w:rsidP="00DC3697"/>
  </w:footnote>
  <w:footnote w:type="continuationSeparator" w:id="0">
    <w:p w14:paraId="0A4BB5CF" w14:textId="77777777" w:rsidR="00254C05" w:rsidRDefault="00254C05" w:rsidP="00C022AF">
      <w:r>
        <w:continuationSeparator/>
      </w:r>
    </w:p>
    <w:p w14:paraId="158A8BF6" w14:textId="77777777" w:rsidR="00254C05" w:rsidRDefault="00254C05"/>
    <w:p w14:paraId="7F2813F6" w14:textId="77777777" w:rsidR="00254C05" w:rsidRDefault="00254C05" w:rsidP="000D05BA"/>
    <w:p w14:paraId="3F92BC07" w14:textId="77777777" w:rsidR="00254C05" w:rsidRDefault="00254C05" w:rsidP="00DC3697"/>
  </w:footnote>
  <w:footnote w:type="continuationNotice" w:id="1">
    <w:p w14:paraId="02C665D9" w14:textId="77777777" w:rsidR="00254C05" w:rsidRDefault="00254C05">
      <w:pPr>
        <w:spacing w:after="0" w:line="240" w:lineRule="auto"/>
      </w:pPr>
    </w:p>
    <w:p w14:paraId="103DD53B" w14:textId="77777777" w:rsidR="00254C05" w:rsidRDefault="00254C05"/>
    <w:p w14:paraId="2F29F009" w14:textId="77777777" w:rsidR="00254C05" w:rsidRDefault="00254C05" w:rsidP="000D05BA"/>
    <w:p w14:paraId="76EA4B34" w14:textId="77777777" w:rsidR="00254C05" w:rsidRDefault="00254C05" w:rsidP="00DC3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0" w14:textId="6DE735C3" w:rsidR="00C25C1F" w:rsidRPr="00AD7F4B" w:rsidRDefault="00C25C1F" w:rsidP="00AD7F4B">
    <w:pPr>
      <w:pStyle w:val="Header"/>
    </w:pPr>
    <w:r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201FEDB9" wp14:editId="201FEDBA">
          <wp:simplePos x="0" y="0"/>
          <wp:positionH relativeFrom="page">
            <wp:posOffset>4610100</wp:posOffset>
          </wp:positionH>
          <wp:positionV relativeFrom="page">
            <wp:posOffset>830580</wp:posOffset>
          </wp:positionV>
          <wp:extent cx="2171700" cy="542925"/>
          <wp:effectExtent l="0" t="0" r="0" b="9525"/>
          <wp:wrapSquare wrapText="bothSides"/>
          <wp:docPr id="16" name="Picture 16" descr="http://www.midascreative.co.uk/images/clients/spicerhaar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midascreative.co.uk/images/clients/spicerhaart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88" b="19469"/>
                  <a:stretch/>
                </pic:blipFill>
                <pic:spPr bwMode="auto">
                  <a:xfrm>
                    <a:off x="0" y="0"/>
                    <a:ext cx="21717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4262"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FEDB3" w14:textId="1DB11CB7" w:rsidR="00C25C1F" w:rsidRPr="00F331CE" w:rsidRDefault="000D05BA" w:rsidP="00320A54">
    <w:pPr>
      <w:pBdr>
        <w:bottom w:val="single" w:sz="4" w:space="1" w:color="A6A6A6" w:themeColor="background1" w:themeShade="A6"/>
      </w:pBdr>
      <w:rPr>
        <w:sz w:val="20"/>
      </w:rPr>
    </w:pPr>
    <w:r>
      <w:rPr>
        <w:noProof/>
        <w:sz w:val="20"/>
        <w:lang w:val="en-US"/>
      </w:rPr>
      <w:drawing>
        <wp:anchor distT="0" distB="0" distL="114300" distR="114300" simplePos="0" relativeHeight="251659268" behindDoc="1" locked="0" layoutInCell="1" allowOverlap="1" wp14:anchorId="55A84586" wp14:editId="03E69F1D">
          <wp:simplePos x="0" y="0"/>
          <wp:positionH relativeFrom="column">
            <wp:posOffset>5084494</wp:posOffset>
          </wp:positionH>
          <wp:positionV relativeFrom="paragraph">
            <wp:posOffset>-260496</wp:posOffset>
          </wp:positionV>
          <wp:extent cx="817200" cy="55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stek Master Logo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2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0FC">
      <w:rPr>
        <w:sz w:val="20"/>
      </w:rPr>
      <w:t>Running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F7419"/>
    <w:multiLevelType w:val="multilevel"/>
    <w:tmpl w:val="3586D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5B72B9"/>
    <w:multiLevelType w:val="hybridMultilevel"/>
    <w:tmpl w:val="3B8AA800"/>
    <w:lvl w:ilvl="0" w:tplc="BDA05AE4">
      <w:start w:val="1"/>
      <w:numFmt w:val="bullet"/>
      <w:pStyle w:val="Bullet"/>
      <w:lvlText w:val=""/>
      <w:lvlJc w:val="left"/>
      <w:pPr>
        <w:ind w:left="717" w:hanging="360"/>
      </w:pPr>
      <w:rPr>
        <w:rFonts w:ascii="Symbol" w:hAnsi="Symbol" w:hint="default"/>
        <w:color w:val="0099A8" w:themeColor="accent2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45D0D0A"/>
    <w:multiLevelType w:val="hybridMultilevel"/>
    <w:tmpl w:val="C7A0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NotTrackFormatting/>
  <w:defaultTabStop w:val="284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D1"/>
    <w:rsid w:val="00000278"/>
    <w:rsid w:val="00000963"/>
    <w:rsid w:val="000009A4"/>
    <w:rsid w:val="00000A69"/>
    <w:rsid w:val="0000236B"/>
    <w:rsid w:val="000027FE"/>
    <w:rsid w:val="000028A0"/>
    <w:rsid w:val="00002998"/>
    <w:rsid w:val="00003A20"/>
    <w:rsid w:val="00003AEA"/>
    <w:rsid w:val="0000529D"/>
    <w:rsid w:val="0000577D"/>
    <w:rsid w:val="00005921"/>
    <w:rsid w:val="0000595C"/>
    <w:rsid w:val="00005D19"/>
    <w:rsid w:val="00007382"/>
    <w:rsid w:val="0000745B"/>
    <w:rsid w:val="00011125"/>
    <w:rsid w:val="00011599"/>
    <w:rsid w:val="000119B6"/>
    <w:rsid w:val="000119FC"/>
    <w:rsid w:val="00011CA8"/>
    <w:rsid w:val="00012B2A"/>
    <w:rsid w:val="00012ECC"/>
    <w:rsid w:val="00013281"/>
    <w:rsid w:val="00013561"/>
    <w:rsid w:val="00013A2E"/>
    <w:rsid w:val="00013D1C"/>
    <w:rsid w:val="00013E6B"/>
    <w:rsid w:val="00014EC4"/>
    <w:rsid w:val="00014FD8"/>
    <w:rsid w:val="0001534F"/>
    <w:rsid w:val="00015AD6"/>
    <w:rsid w:val="000160D5"/>
    <w:rsid w:val="0001636E"/>
    <w:rsid w:val="00016810"/>
    <w:rsid w:val="00017AE2"/>
    <w:rsid w:val="00017B80"/>
    <w:rsid w:val="000200BB"/>
    <w:rsid w:val="000207D5"/>
    <w:rsid w:val="00020BD5"/>
    <w:rsid w:val="00021AB6"/>
    <w:rsid w:val="0002239C"/>
    <w:rsid w:val="00024A1A"/>
    <w:rsid w:val="000256FD"/>
    <w:rsid w:val="00025A2E"/>
    <w:rsid w:val="00025F9A"/>
    <w:rsid w:val="00026EBE"/>
    <w:rsid w:val="000271CD"/>
    <w:rsid w:val="00027335"/>
    <w:rsid w:val="00033084"/>
    <w:rsid w:val="0003338D"/>
    <w:rsid w:val="000338DB"/>
    <w:rsid w:val="00034DF5"/>
    <w:rsid w:val="000352E1"/>
    <w:rsid w:val="00036729"/>
    <w:rsid w:val="000368E0"/>
    <w:rsid w:val="00037AC5"/>
    <w:rsid w:val="000400EB"/>
    <w:rsid w:val="00040BAF"/>
    <w:rsid w:val="00041249"/>
    <w:rsid w:val="00041B71"/>
    <w:rsid w:val="00041B91"/>
    <w:rsid w:val="00043130"/>
    <w:rsid w:val="00044003"/>
    <w:rsid w:val="000440CD"/>
    <w:rsid w:val="00044F8E"/>
    <w:rsid w:val="000454B9"/>
    <w:rsid w:val="0004660D"/>
    <w:rsid w:val="00046A8A"/>
    <w:rsid w:val="0004754F"/>
    <w:rsid w:val="00047A19"/>
    <w:rsid w:val="000514AB"/>
    <w:rsid w:val="0005181B"/>
    <w:rsid w:val="000518CD"/>
    <w:rsid w:val="00051EF5"/>
    <w:rsid w:val="0005348D"/>
    <w:rsid w:val="000535D6"/>
    <w:rsid w:val="000539F3"/>
    <w:rsid w:val="00053D7B"/>
    <w:rsid w:val="00053FD1"/>
    <w:rsid w:val="00054FB6"/>
    <w:rsid w:val="00056250"/>
    <w:rsid w:val="00056F26"/>
    <w:rsid w:val="00057028"/>
    <w:rsid w:val="00057AE3"/>
    <w:rsid w:val="000609DE"/>
    <w:rsid w:val="00060B2C"/>
    <w:rsid w:val="00062058"/>
    <w:rsid w:val="000628D8"/>
    <w:rsid w:val="00063E81"/>
    <w:rsid w:val="000645B6"/>
    <w:rsid w:val="00065D73"/>
    <w:rsid w:val="000663DC"/>
    <w:rsid w:val="00066BAE"/>
    <w:rsid w:val="00067AF4"/>
    <w:rsid w:val="00067D8D"/>
    <w:rsid w:val="00071698"/>
    <w:rsid w:val="000727AC"/>
    <w:rsid w:val="00072FD5"/>
    <w:rsid w:val="00073D5B"/>
    <w:rsid w:val="000742DB"/>
    <w:rsid w:val="000743EC"/>
    <w:rsid w:val="0007451C"/>
    <w:rsid w:val="000745B8"/>
    <w:rsid w:val="000745D3"/>
    <w:rsid w:val="0007479B"/>
    <w:rsid w:val="0007547B"/>
    <w:rsid w:val="00076E8E"/>
    <w:rsid w:val="0007778B"/>
    <w:rsid w:val="00077BF6"/>
    <w:rsid w:val="000806F2"/>
    <w:rsid w:val="000809DF"/>
    <w:rsid w:val="00080D88"/>
    <w:rsid w:val="0008181C"/>
    <w:rsid w:val="0008205D"/>
    <w:rsid w:val="00082308"/>
    <w:rsid w:val="00082327"/>
    <w:rsid w:val="00082FD8"/>
    <w:rsid w:val="00083BB1"/>
    <w:rsid w:val="000855E7"/>
    <w:rsid w:val="000857FF"/>
    <w:rsid w:val="00085A1B"/>
    <w:rsid w:val="00087F50"/>
    <w:rsid w:val="00090125"/>
    <w:rsid w:val="00090C00"/>
    <w:rsid w:val="00090CD1"/>
    <w:rsid w:val="00090F13"/>
    <w:rsid w:val="00091289"/>
    <w:rsid w:val="00092643"/>
    <w:rsid w:val="00092B72"/>
    <w:rsid w:val="0009339B"/>
    <w:rsid w:val="00093868"/>
    <w:rsid w:val="00094B46"/>
    <w:rsid w:val="00096345"/>
    <w:rsid w:val="000965AF"/>
    <w:rsid w:val="000974A8"/>
    <w:rsid w:val="00097677"/>
    <w:rsid w:val="00097DFC"/>
    <w:rsid w:val="000A01EA"/>
    <w:rsid w:val="000A0912"/>
    <w:rsid w:val="000A0E0C"/>
    <w:rsid w:val="000A10E0"/>
    <w:rsid w:val="000A1853"/>
    <w:rsid w:val="000A1AD2"/>
    <w:rsid w:val="000A35B4"/>
    <w:rsid w:val="000A51B3"/>
    <w:rsid w:val="000A54F4"/>
    <w:rsid w:val="000A635D"/>
    <w:rsid w:val="000B0DDC"/>
    <w:rsid w:val="000B0F89"/>
    <w:rsid w:val="000B1639"/>
    <w:rsid w:val="000B3762"/>
    <w:rsid w:val="000B3B10"/>
    <w:rsid w:val="000B3B69"/>
    <w:rsid w:val="000B4585"/>
    <w:rsid w:val="000B49AC"/>
    <w:rsid w:val="000B5300"/>
    <w:rsid w:val="000B64FE"/>
    <w:rsid w:val="000B76C8"/>
    <w:rsid w:val="000B79B2"/>
    <w:rsid w:val="000B7BE0"/>
    <w:rsid w:val="000B7FEE"/>
    <w:rsid w:val="000C0A0C"/>
    <w:rsid w:val="000C0C9D"/>
    <w:rsid w:val="000C0F1E"/>
    <w:rsid w:val="000C180A"/>
    <w:rsid w:val="000C1DC6"/>
    <w:rsid w:val="000C2501"/>
    <w:rsid w:val="000C2F84"/>
    <w:rsid w:val="000C3588"/>
    <w:rsid w:val="000C3B6B"/>
    <w:rsid w:val="000C463A"/>
    <w:rsid w:val="000C4830"/>
    <w:rsid w:val="000C5710"/>
    <w:rsid w:val="000C5717"/>
    <w:rsid w:val="000C7633"/>
    <w:rsid w:val="000C77E5"/>
    <w:rsid w:val="000D05BA"/>
    <w:rsid w:val="000D1B32"/>
    <w:rsid w:val="000D1CA1"/>
    <w:rsid w:val="000D28F7"/>
    <w:rsid w:val="000D2B7A"/>
    <w:rsid w:val="000D2B92"/>
    <w:rsid w:val="000D5A29"/>
    <w:rsid w:val="000D649D"/>
    <w:rsid w:val="000D6BDA"/>
    <w:rsid w:val="000D74A8"/>
    <w:rsid w:val="000E17B1"/>
    <w:rsid w:val="000E17C1"/>
    <w:rsid w:val="000E1964"/>
    <w:rsid w:val="000E20DD"/>
    <w:rsid w:val="000E2C8A"/>
    <w:rsid w:val="000E5A3B"/>
    <w:rsid w:val="000E6571"/>
    <w:rsid w:val="000E68BD"/>
    <w:rsid w:val="000E6A93"/>
    <w:rsid w:val="000E7C8C"/>
    <w:rsid w:val="000F0729"/>
    <w:rsid w:val="000F0822"/>
    <w:rsid w:val="000F0D2A"/>
    <w:rsid w:val="000F0E4B"/>
    <w:rsid w:val="000F10AD"/>
    <w:rsid w:val="000F11C4"/>
    <w:rsid w:val="000F173A"/>
    <w:rsid w:val="000F1952"/>
    <w:rsid w:val="000F1D0E"/>
    <w:rsid w:val="000F1FE9"/>
    <w:rsid w:val="000F23EA"/>
    <w:rsid w:val="000F3691"/>
    <w:rsid w:val="000F3C06"/>
    <w:rsid w:val="000F3C6A"/>
    <w:rsid w:val="000F3E1B"/>
    <w:rsid w:val="000F5D73"/>
    <w:rsid w:val="000F65EF"/>
    <w:rsid w:val="000F66A5"/>
    <w:rsid w:val="000F7F55"/>
    <w:rsid w:val="0010096C"/>
    <w:rsid w:val="00101498"/>
    <w:rsid w:val="00102249"/>
    <w:rsid w:val="00104044"/>
    <w:rsid w:val="00104074"/>
    <w:rsid w:val="00104355"/>
    <w:rsid w:val="00104EC7"/>
    <w:rsid w:val="001050DE"/>
    <w:rsid w:val="001053FC"/>
    <w:rsid w:val="0010589C"/>
    <w:rsid w:val="0010646A"/>
    <w:rsid w:val="001064A4"/>
    <w:rsid w:val="0010707B"/>
    <w:rsid w:val="0010746F"/>
    <w:rsid w:val="0010769E"/>
    <w:rsid w:val="00111C60"/>
    <w:rsid w:val="001126BD"/>
    <w:rsid w:val="0011289E"/>
    <w:rsid w:val="001128C3"/>
    <w:rsid w:val="00112F8B"/>
    <w:rsid w:val="001131A8"/>
    <w:rsid w:val="00114025"/>
    <w:rsid w:val="0011439E"/>
    <w:rsid w:val="0011520A"/>
    <w:rsid w:val="00116A2B"/>
    <w:rsid w:val="001200A1"/>
    <w:rsid w:val="00120504"/>
    <w:rsid w:val="00120F1D"/>
    <w:rsid w:val="00122250"/>
    <w:rsid w:val="001230C8"/>
    <w:rsid w:val="00123C1A"/>
    <w:rsid w:val="00124392"/>
    <w:rsid w:val="0012516C"/>
    <w:rsid w:val="00126249"/>
    <w:rsid w:val="001279E8"/>
    <w:rsid w:val="00130032"/>
    <w:rsid w:val="0013054C"/>
    <w:rsid w:val="00131885"/>
    <w:rsid w:val="00131ACC"/>
    <w:rsid w:val="00132300"/>
    <w:rsid w:val="001324D0"/>
    <w:rsid w:val="00132AB0"/>
    <w:rsid w:val="001337ED"/>
    <w:rsid w:val="00133BCD"/>
    <w:rsid w:val="001346E6"/>
    <w:rsid w:val="00134BC6"/>
    <w:rsid w:val="00135488"/>
    <w:rsid w:val="00135D92"/>
    <w:rsid w:val="00135F92"/>
    <w:rsid w:val="001363B1"/>
    <w:rsid w:val="00136644"/>
    <w:rsid w:val="00136AA4"/>
    <w:rsid w:val="00137692"/>
    <w:rsid w:val="00140BC9"/>
    <w:rsid w:val="001427E2"/>
    <w:rsid w:val="00145905"/>
    <w:rsid w:val="00146211"/>
    <w:rsid w:val="001462D2"/>
    <w:rsid w:val="001467BE"/>
    <w:rsid w:val="001469C7"/>
    <w:rsid w:val="00146C45"/>
    <w:rsid w:val="00147CDC"/>
    <w:rsid w:val="00147EF2"/>
    <w:rsid w:val="00151957"/>
    <w:rsid w:val="00151C5B"/>
    <w:rsid w:val="00152110"/>
    <w:rsid w:val="00152848"/>
    <w:rsid w:val="00152BA4"/>
    <w:rsid w:val="0015396C"/>
    <w:rsid w:val="00153AD5"/>
    <w:rsid w:val="0015489E"/>
    <w:rsid w:val="00154D8B"/>
    <w:rsid w:val="001550E7"/>
    <w:rsid w:val="001557B0"/>
    <w:rsid w:val="00155FFB"/>
    <w:rsid w:val="00157660"/>
    <w:rsid w:val="00160825"/>
    <w:rsid w:val="00161EBA"/>
    <w:rsid w:val="0016234D"/>
    <w:rsid w:val="00162481"/>
    <w:rsid w:val="001624BB"/>
    <w:rsid w:val="00163168"/>
    <w:rsid w:val="001639DB"/>
    <w:rsid w:val="00163DDC"/>
    <w:rsid w:val="0016403A"/>
    <w:rsid w:val="00165626"/>
    <w:rsid w:val="001662F5"/>
    <w:rsid w:val="0016741C"/>
    <w:rsid w:val="00167486"/>
    <w:rsid w:val="00167FFC"/>
    <w:rsid w:val="0017099B"/>
    <w:rsid w:val="00170F5C"/>
    <w:rsid w:val="00171CC1"/>
    <w:rsid w:val="00171CF4"/>
    <w:rsid w:val="00171D0D"/>
    <w:rsid w:val="00172358"/>
    <w:rsid w:val="001723D9"/>
    <w:rsid w:val="001724F3"/>
    <w:rsid w:val="001727D9"/>
    <w:rsid w:val="001728BE"/>
    <w:rsid w:val="00173155"/>
    <w:rsid w:val="0017503D"/>
    <w:rsid w:val="00175E1F"/>
    <w:rsid w:val="00176A95"/>
    <w:rsid w:val="00176E5A"/>
    <w:rsid w:val="001771A3"/>
    <w:rsid w:val="0018004B"/>
    <w:rsid w:val="0018019A"/>
    <w:rsid w:val="001814DA"/>
    <w:rsid w:val="0018222F"/>
    <w:rsid w:val="00182F37"/>
    <w:rsid w:val="001830A0"/>
    <w:rsid w:val="00183134"/>
    <w:rsid w:val="001837A5"/>
    <w:rsid w:val="00183DAD"/>
    <w:rsid w:val="001846F2"/>
    <w:rsid w:val="00185460"/>
    <w:rsid w:val="00185AD5"/>
    <w:rsid w:val="00186CEE"/>
    <w:rsid w:val="00186D3F"/>
    <w:rsid w:val="00186F13"/>
    <w:rsid w:val="0019024D"/>
    <w:rsid w:val="00190771"/>
    <w:rsid w:val="0019146E"/>
    <w:rsid w:val="00191BB8"/>
    <w:rsid w:val="00191F1E"/>
    <w:rsid w:val="00192081"/>
    <w:rsid w:val="001942FE"/>
    <w:rsid w:val="00195128"/>
    <w:rsid w:val="00196AF4"/>
    <w:rsid w:val="0019701C"/>
    <w:rsid w:val="00197716"/>
    <w:rsid w:val="00197BE7"/>
    <w:rsid w:val="001A0505"/>
    <w:rsid w:val="001A0AB2"/>
    <w:rsid w:val="001A0FF7"/>
    <w:rsid w:val="001A1267"/>
    <w:rsid w:val="001A346E"/>
    <w:rsid w:val="001A3D9F"/>
    <w:rsid w:val="001A44F0"/>
    <w:rsid w:val="001A55A2"/>
    <w:rsid w:val="001A67D5"/>
    <w:rsid w:val="001A707F"/>
    <w:rsid w:val="001A70B0"/>
    <w:rsid w:val="001A7409"/>
    <w:rsid w:val="001A7778"/>
    <w:rsid w:val="001A7A3E"/>
    <w:rsid w:val="001A7D56"/>
    <w:rsid w:val="001B0997"/>
    <w:rsid w:val="001B0C7C"/>
    <w:rsid w:val="001B137F"/>
    <w:rsid w:val="001B204D"/>
    <w:rsid w:val="001B2185"/>
    <w:rsid w:val="001B2D6F"/>
    <w:rsid w:val="001B2E10"/>
    <w:rsid w:val="001B482D"/>
    <w:rsid w:val="001B4978"/>
    <w:rsid w:val="001B529F"/>
    <w:rsid w:val="001B52F1"/>
    <w:rsid w:val="001B55C3"/>
    <w:rsid w:val="001B5C55"/>
    <w:rsid w:val="001B625A"/>
    <w:rsid w:val="001B67C0"/>
    <w:rsid w:val="001B6A6F"/>
    <w:rsid w:val="001C0C07"/>
    <w:rsid w:val="001C1B16"/>
    <w:rsid w:val="001C217B"/>
    <w:rsid w:val="001C3180"/>
    <w:rsid w:val="001C3800"/>
    <w:rsid w:val="001C38BE"/>
    <w:rsid w:val="001C3B1C"/>
    <w:rsid w:val="001C3E9E"/>
    <w:rsid w:val="001C3F1A"/>
    <w:rsid w:val="001C4A0A"/>
    <w:rsid w:val="001C530D"/>
    <w:rsid w:val="001C548A"/>
    <w:rsid w:val="001C6B61"/>
    <w:rsid w:val="001C6C00"/>
    <w:rsid w:val="001D00B7"/>
    <w:rsid w:val="001D18D9"/>
    <w:rsid w:val="001D1EC3"/>
    <w:rsid w:val="001D2CBA"/>
    <w:rsid w:val="001D2DAA"/>
    <w:rsid w:val="001D2E73"/>
    <w:rsid w:val="001D36BA"/>
    <w:rsid w:val="001D512A"/>
    <w:rsid w:val="001D52C7"/>
    <w:rsid w:val="001D5A23"/>
    <w:rsid w:val="001D6239"/>
    <w:rsid w:val="001D653E"/>
    <w:rsid w:val="001D6905"/>
    <w:rsid w:val="001D6CDF"/>
    <w:rsid w:val="001D7A7F"/>
    <w:rsid w:val="001E0382"/>
    <w:rsid w:val="001E0E1C"/>
    <w:rsid w:val="001E1CD5"/>
    <w:rsid w:val="001E2484"/>
    <w:rsid w:val="001E25AB"/>
    <w:rsid w:val="001E2956"/>
    <w:rsid w:val="001E4867"/>
    <w:rsid w:val="001E4A6B"/>
    <w:rsid w:val="001E55C7"/>
    <w:rsid w:val="001E5BDB"/>
    <w:rsid w:val="001E69A2"/>
    <w:rsid w:val="001E6BBB"/>
    <w:rsid w:val="001E6E33"/>
    <w:rsid w:val="001E78EB"/>
    <w:rsid w:val="001F1413"/>
    <w:rsid w:val="001F182E"/>
    <w:rsid w:val="001F2799"/>
    <w:rsid w:val="001F335E"/>
    <w:rsid w:val="001F3548"/>
    <w:rsid w:val="001F49E6"/>
    <w:rsid w:val="001F529B"/>
    <w:rsid w:val="001F6061"/>
    <w:rsid w:val="001F7314"/>
    <w:rsid w:val="001F7A32"/>
    <w:rsid w:val="002003C1"/>
    <w:rsid w:val="002014F5"/>
    <w:rsid w:val="00201784"/>
    <w:rsid w:val="002024C8"/>
    <w:rsid w:val="002033F7"/>
    <w:rsid w:val="002046F4"/>
    <w:rsid w:val="00204E60"/>
    <w:rsid w:val="002070B9"/>
    <w:rsid w:val="0021005B"/>
    <w:rsid w:val="002100D6"/>
    <w:rsid w:val="0021020F"/>
    <w:rsid w:val="00211B39"/>
    <w:rsid w:val="00211D6C"/>
    <w:rsid w:val="002123D3"/>
    <w:rsid w:val="00212619"/>
    <w:rsid w:val="00212F3F"/>
    <w:rsid w:val="00214395"/>
    <w:rsid w:val="002149FF"/>
    <w:rsid w:val="00214F77"/>
    <w:rsid w:val="00215414"/>
    <w:rsid w:val="00216A11"/>
    <w:rsid w:val="002170B8"/>
    <w:rsid w:val="00220206"/>
    <w:rsid w:val="002204B6"/>
    <w:rsid w:val="00220799"/>
    <w:rsid w:val="00220AB2"/>
    <w:rsid w:val="00222DA5"/>
    <w:rsid w:val="0022319E"/>
    <w:rsid w:val="00223832"/>
    <w:rsid w:val="00223EB8"/>
    <w:rsid w:val="002242C0"/>
    <w:rsid w:val="00224A6B"/>
    <w:rsid w:val="00224E86"/>
    <w:rsid w:val="002255AA"/>
    <w:rsid w:val="00227406"/>
    <w:rsid w:val="00227D2F"/>
    <w:rsid w:val="002303B4"/>
    <w:rsid w:val="00231352"/>
    <w:rsid w:val="002321CE"/>
    <w:rsid w:val="00232F61"/>
    <w:rsid w:val="002330E8"/>
    <w:rsid w:val="0023366F"/>
    <w:rsid w:val="00233D23"/>
    <w:rsid w:val="0023463A"/>
    <w:rsid w:val="0023629C"/>
    <w:rsid w:val="0023663C"/>
    <w:rsid w:val="00237224"/>
    <w:rsid w:val="00237ED8"/>
    <w:rsid w:val="00240064"/>
    <w:rsid w:val="00240073"/>
    <w:rsid w:val="002401CB"/>
    <w:rsid w:val="00241D66"/>
    <w:rsid w:val="002427D0"/>
    <w:rsid w:val="00242E03"/>
    <w:rsid w:val="00242F80"/>
    <w:rsid w:val="002430BB"/>
    <w:rsid w:val="00243AF0"/>
    <w:rsid w:val="00243B8A"/>
    <w:rsid w:val="0024481B"/>
    <w:rsid w:val="00246281"/>
    <w:rsid w:val="002468B1"/>
    <w:rsid w:val="00247165"/>
    <w:rsid w:val="002475F0"/>
    <w:rsid w:val="00247DA0"/>
    <w:rsid w:val="00250108"/>
    <w:rsid w:val="0025070D"/>
    <w:rsid w:val="00250DF2"/>
    <w:rsid w:val="00251DB9"/>
    <w:rsid w:val="00251DC0"/>
    <w:rsid w:val="00251E2E"/>
    <w:rsid w:val="002526EB"/>
    <w:rsid w:val="002526F2"/>
    <w:rsid w:val="00252D90"/>
    <w:rsid w:val="002533FF"/>
    <w:rsid w:val="00253407"/>
    <w:rsid w:val="00254C05"/>
    <w:rsid w:val="00254E3A"/>
    <w:rsid w:val="00255B65"/>
    <w:rsid w:val="00255FF7"/>
    <w:rsid w:val="0025682A"/>
    <w:rsid w:val="002571BA"/>
    <w:rsid w:val="00260C34"/>
    <w:rsid w:val="00260EC2"/>
    <w:rsid w:val="00260F6A"/>
    <w:rsid w:val="002613AF"/>
    <w:rsid w:val="00261476"/>
    <w:rsid w:val="0026151A"/>
    <w:rsid w:val="002615EF"/>
    <w:rsid w:val="00261763"/>
    <w:rsid w:val="00261ED3"/>
    <w:rsid w:val="00263175"/>
    <w:rsid w:val="00264C18"/>
    <w:rsid w:val="00265299"/>
    <w:rsid w:val="002658E0"/>
    <w:rsid w:val="00265B0D"/>
    <w:rsid w:val="00267D3F"/>
    <w:rsid w:val="0027140F"/>
    <w:rsid w:val="00271461"/>
    <w:rsid w:val="00271A3E"/>
    <w:rsid w:val="00272328"/>
    <w:rsid w:val="00274DCB"/>
    <w:rsid w:val="002756EA"/>
    <w:rsid w:val="00276058"/>
    <w:rsid w:val="002766C7"/>
    <w:rsid w:val="0027708A"/>
    <w:rsid w:val="0027728F"/>
    <w:rsid w:val="002777D4"/>
    <w:rsid w:val="002802A5"/>
    <w:rsid w:val="00281258"/>
    <w:rsid w:val="00281261"/>
    <w:rsid w:val="0028139C"/>
    <w:rsid w:val="00281539"/>
    <w:rsid w:val="00281A52"/>
    <w:rsid w:val="002839F6"/>
    <w:rsid w:val="0028421E"/>
    <w:rsid w:val="0028439A"/>
    <w:rsid w:val="00284A5D"/>
    <w:rsid w:val="00285E36"/>
    <w:rsid w:val="00290332"/>
    <w:rsid w:val="00290FBE"/>
    <w:rsid w:val="00291142"/>
    <w:rsid w:val="00291ADE"/>
    <w:rsid w:val="00291CF7"/>
    <w:rsid w:val="00291FE0"/>
    <w:rsid w:val="00294800"/>
    <w:rsid w:val="00295E03"/>
    <w:rsid w:val="00296639"/>
    <w:rsid w:val="00296F6D"/>
    <w:rsid w:val="00297462"/>
    <w:rsid w:val="002A0359"/>
    <w:rsid w:val="002A0A5A"/>
    <w:rsid w:val="002A117A"/>
    <w:rsid w:val="002A138A"/>
    <w:rsid w:val="002A2B5F"/>
    <w:rsid w:val="002A2EC7"/>
    <w:rsid w:val="002A395E"/>
    <w:rsid w:val="002A43D4"/>
    <w:rsid w:val="002A51A6"/>
    <w:rsid w:val="002A5305"/>
    <w:rsid w:val="002A546B"/>
    <w:rsid w:val="002A59B5"/>
    <w:rsid w:val="002A5AF0"/>
    <w:rsid w:val="002A5EF3"/>
    <w:rsid w:val="002A66C2"/>
    <w:rsid w:val="002A67F8"/>
    <w:rsid w:val="002A6C39"/>
    <w:rsid w:val="002A70B5"/>
    <w:rsid w:val="002A72EF"/>
    <w:rsid w:val="002A78DA"/>
    <w:rsid w:val="002A7976"/>
    <w:rsid w:val="002A7B04"/>
    <w:rsid w:val="002B0254"/>
    <w:rsid w:val="002B0734"/>
    <w:rsid w:val="002B0956"/>
    <w:rsid w:val="002B1039"/>
    <w:rsid w:val="002B1564"/>
    <w:rsid w:val="002B2581"/>
    <w:rsid w:val="002B28AC"/>
    <w:rsid w:val="002B2FD5"/>
    <w:rsid w:val="002B31DE"/>
    <w:rsid w:val="002B3588"/>
    <w:rsid w:val="002B3FFC"/>
    <w:rsid w:val="002B46C9"/>
    <w:rsid w:val="002B4897"/>
    <w:rsid w:val="002B5573"/>
    <w:rsid w:val="002B5B71"/>
    <w:rsid w:val="002B6388"/>
    <w:rsid w:val="002B6407"/>
    <w:rsid w:val="002B66D7"/>
    <w:rsid w:val="002B738E"/>
    <w:rsid w:val="002B755F"/>
    <w:rsid w:val="002C075D"/>
    <w:rsid w:val="002C136B"/>
    <w:rsid w:val="002C249B"/>
    <w:rsid w:val="002C313C"/>
    <w:rsid w:val="002C381C"/>
    <w:rsid w:val="002C44D1"/>
    <w:rsid w:val="002C4744"/>
    <w:rsid w:val="002C4DC4"/>
    <w:rsid w:val="002C73D1"/>
    <w:rsid w:val="002C78D9"/>
    <w:rsid w:val="002C7E1C"/>
    <w:rsid w:val="002C7E8B"/>
    <w:rsid w:val="002D07C2"/>
    <w:rsid w:val="002D2104"/>
    <w:rsid w:val="002D27EC"/>
    <w:rsid w:val="002D31B6"/>
    <w:rsid w:val="002D3AE5"/>
    <w:rsid w:val="002D488A"/>
    <w:rsid w:val="002D4F06"/>
    <w:rsid w:val="002D538C"/>
    <w:rsid w:val="002D5A99"/>
    <w:rsid w:val="002D5F22"/>
    <w:rsid w:val="002D6005"/>
    <w:rsid w:val="002D60E4"/>
    <w:rsid w:val="002D6A14"/>
    <w:rsid w:val="002D7E6F"/>
    <w:rsid w:val="002E00D5"/>
    <w:rsid w:val="002E0F4E"/>
    <w:rsid w:val="002E1337"/>
    <w:rsid w:val="002E164A"/>
    <w:rsid w:val="002E1E04"/>
    <w:rsid w:val="002E21E0"/>
    <w:rsid w:val="002E289E"/>
    <w:rsid w:val="002E2BAE"/>
    <w:rsid w:val="002E344B"/>
    <w:rsid w:val="002E39B4"/>
    <w:rsid w:val="002E3D08"/>
    <w:rsid w:val="002E4FFE"/>
    <w:rsid w:val="002E50CB"/>
    <w:rsid w:val="002E54CB"/>
    <w:rsid w:val="002E70D1"/>
    <w:rsid w:val="002E7157"/>
    <w:rsid w:val="002E7F17"/>
    <w:rsid w:val="002F08CF"/>
    <w:rsid w:val="002F1D66"/>
    <w:rsid w:val="002F2412"/>
    <w:rsid w:val="002F316C"/>
    <w:rsid w:val="002F33EE"/>
    <w:rsid w:val="002F34FA"/>
    <w:rsid w:val="002F42A8"/>
    <w:rsid w:val="002F4D3F"/>
    <w:rsid w:val="002F4FE9"/>
    <w:rsid w:val="002F501D"/>
    <w:rsid w:val="002F6983"/>
    <w:rsid w:val="00300829"/>
    <w:rsid w:val="0030160B"/>
    <w:rsid w:val="003028A0"/>
    <w:rsid w:val="00302A41"/>
    <w:rsid w:val="00302C9B"/>
    <w:rsid w:val="00303066"/>
    <w:rsid w:val="00303B9D"/>
    <w:rsid w:val="00304395"/>
    <w:rsid w:val="00304C2B"/>
    <w:rsid w:val="00305792"/>
    <w:rsid w:val="003059E4"/>
    <w:rsid w:val="0030666B"/>
    <w:rsid w:val="00306EF5"/>
    <w:rsid w:val="00310A1F"/>
    <w:rsid w:val="003112DC"/>
    <w:rsid w:val="0031191A"/>
    <w:rsid w:val="00311E25"/>
    <w:rsid w:val="003129BE"/>
    <w:rsid w:val="00312FC9"/>
    <w:rsid w:val="00313591"/>
    <w:rsid w:val="00313DE0"/>
    <w:rsid w:val="003148C5"/>
    <w:rsid w:val="003157C8"/>
    <w:rsid w:val="0031593D"/>
    <w:rsid w:val="00320A54"/>
    <w:rsid w:val="00320AFF"/>
    <w:rsid w:val="00320E83"/>
    <w:rsid w:val="003217F0"/>
    <w:rsid w:val="00321C53"/>
    <w:rsid w:val="00322F8A"/>
    <w:rsid w:val="0032496A"/>
    <w:rsid w:val="0032512F"/>
    <w:rsid w:val="00325954"/>
    <w:rsid w:val="00326659"/>
    <w:rsid w:val="0032714A"/>
    <w:rsid w:val="0032764D"/>
    <w:rsid w:val="00327EAF"/>
    <w:rsid w:val="00330187"/>
    <w:rsid w:val="003302AD"/>
    <w:rsid w:val="00330ABA"/>
    <w:rsid w:val="00330B07"/>
    <w:rsid w:val="003313E6"/>
    <w:rsid w:val="0033155C"/>
    <w:rsid w:val="00331A4B"/>
    <w:rsid w:val="0033329E"/>
    <w:rsid w:val="003333C9"/>
    <w:rsid w:val="003338BB"/>
    <w:rsid w:val="0033394D"/>
    <w:rsid w:val="00333C17"/>
    <w:rsid w:val="00334851"/>
    <w:rsid w:val="00334AA9"/>
    <w:rsid w:val="0033510B"/>
    <w:rsid w:val="0033519D"/>
    <w:rsid w:val="00335B81"/>
    <w:rsid w:val="00335F74"/>
    <w:rsid w:val="00336D70"/>
    <w:rsid w:val="003379E0"/>
    <w:rsid w:val="003403B5"/>
    <w:rsid w:val="00340E68"/>
    <w:rsid w:val="00341208"/>
    <w:rsid w:val="00341F3C"/>
    <w:rsid w:val="003422E1"/>
    <w:rsid w:val="003426B9"/>
    <w:rsid w:val="00342AEB"/>
    <w:rsid w:val="00342B3B"/>
    <w:rsid w:val="00342CD6"/>
    <w:rsid w:val="003438E6"/>
    <w:rsid w:val="00343970"/>
    <w:rsid w:val="00343ABB"/>
    <w:rsid w:val="00344721"/>
    <w:rsid w:val="00346541"/>
    <w:rsid w:val="00347324"/>
    <w:rsid w:val="00347998"/>
    <w:rsid w:val="003507AA"/>
    <w:rsid w:val="00351212"/>
    <w:rsid w:val="003523E8"/>
    <w:rsid w:val="00352854"/>
    <w:rsid w:val="00352CBC"/>
    <w:rsid w:val="00354454"/>
    <w:rsid w:val="00354DB7"/>
    <w:rsid w:val="0035625A"/>
    <w:rsid w:val="0035676A"/>
    <w:rsid w:val="00356E0E"/>
    <w:rsid w:val="00356E2F"/>
    <w:rsid w:val="00357164"/>
    <w:rsid w:val="003577C0"/>
    <w:rsid w:val="00357CAE"/>
    <w:rsid w:val="003605DA"/>
    <w:rsid w:val="00360F3D"/>
    <w:rsid w:val="0036112D"/>
    <w:rsid w:val="00361945"/>
    <w:rsid w:val="0036196C"/>
    <w:rsid w:val="00362126"/>
    <w:rsid w:val="00362921"/>
    <w:rsid w:val="00362B6E"/>
    <w:rsid w:val="0036311B"/>
    <w:rsid w:val="00363AB9"/>
    <w:rsid w:val="00363F12"/>
    <w:rsid w:val="00364AC8"/>
    <w:rsid w:val="0036535E"/>
    <w:rsid w:val="00365A87"/>
    <w:rsid w:val="00365B46"/>
    <w:rsid w:val="00365C5D"/>
    <w:rsid w:val="00366628"/>
    <w:rsid w:val="00366C85"/>
    <w:rsid w:val="003670BE"/>
    <w:rsid w:val="003679C9"/>
    <w:rsid w:val="00370177"/>
    <w:rsid w:val="003717CA"/>
    <w:rsid w:val="00372058"/>
    <w:rsid w:val="0037222B"/>
    <w:rsid w:val="003724F5"/>
    <w:rsid w:val="00373B94"/>
    <w:rsid w:val="00373E3B"/>
    <w:rsid w:val="00373EBB"/>
    <w:rsid w:val="00375080"/>
    <w:rsid w:val="00375316"/>
    <w:rsid w:val="00375771"/>
    <w:rsid w:val="0037696A"/>
    <w:rsid w:val="00376B4A"/>
    <w:rsid w:val="00380015"/>
    <w:rsid w:val="00381356"/>
    <w:rsid w:val="0038187D"/>
    <w:rsid w:val="003819D5"/>
    <w:rsid w:val="00381F88"/>
    <w:rsid w:val="00382181"/>
    <w:rsid w:val="003835EA"/>
    <w:rsid w:val="003846FB"/>
    <w:rsid w:val="00385E27"/>
    <w:rsid w:val="00386103"/>
    <w:rsid w:val="00387D63"/>
    <w:rsid w:val="00390188"/>
    <w:rsid w:val="00390214"/>
    <w:rsid w:val="0039074E"/>
    <w:rsid w:val="00391D88"/>
    <w:rsid w:val="00392A4B"/>
    <w:rsid w:val="00393134"/>
    <w:rsid w:val="003933D5"/>
    <w:rsid w:val="00393C7D"/>
    <w:rsid w:val="00393FEF"/>
    <w:rsid w:val="0039460B"/>
    <w:rsid w:val="00394839"/>
    <w:rsid w:val="00394D66"/>
    <w:rsid w:val="003958A0"/>
    <w:rsid w:val="00396C5E"/>
    <w:rsid w:val="0039762A"/>
    <w:rsid w:val="00397B2A"/>
    <w:rsid w:val="00397E36"/>
    <w:rsid w:val="003A00EF"/>
    <w:rsid w:val="003A0170"/>
    <w:rsid w:val="003A01B3"/>
    <w:rsid w:val="003A0EF3"/>
    <w:rsid w:val="003A25E1"/>
    <w:rsid w:val="003A25FF"/>
    <w:rsid w:val="003A2C8B"/>
    <w:rsid w:val="003A3345"/>
    <w:rsid w:val="003A3FE8"/>
    <w:rsid w:val="003A40D5"/>
    <w:rsid w:val="003A4941"/>
    <w:rsid w:val="003A4963"/>
    <w:rsid w:val="003A5232"/>
    <w:rsid w:val="003A6F87"/>
    <w:rsid w:val="003A71C5"/>
    <w:rsid w:val="003A73D0"/>
    <w:rsid w:val="003A750B"/>
    <w:rsid w:val="003A7711"/>
    <w:rsid w:val="003A77DB"/>
    <w:rsid w:val="003B1749"/>
    <w:rsid w:val="003B23CC"/>
    <w:rsid w:val="003B322E"/>
    <w:rsid w:val="003B3435"/>
    <w:rsid w:val="003B3443"/>
    <w:rsid w:val="003B4954"/>
    <w:rsid w:val="003B5216"/>
    <w:rsid w:val="003B59FF"/>
    <w:rsid w:val="003B5C91"/>
    <w:rsid w:val="003B65D7"/>
    <w:rsid w:val="003B69D6"/>
    <w:rsid w:val="003B6A90"/>
    <w:rsid w:val="003B7576"/>
    <w:rsid w:val="003B7D0E"/>
    <w:rsid w:val="003C0931"/>
    <w:rsid w:val="003C0DE3"/>
    <w:rsid w:val="003C2A51"/>
    <w:rsid w:val="003C35F1"/>
    <w:rsid w:val="003C3D7C"/>
    <w:rsid w:val="003C4588"/>
    <w:rsid w:val="003C4F0A"/>
    <w:rsid w:val="003C5020"/>
    <w:rsid w:val="003C5335"/>
    <w:rsid w:val="003C5A32"/>
    <w:rsid w:val="003C5F59"/>
    <w:rsid w:val="003C63EF"/>
    <w:rsid w:val="003C6441"/>
    <w:rsid w:val="003C6C56"/>
    <w:rsid w:val="003C6CDF"/>
    <w:rsid w:val="003C6DB8"/>
    <w:rsid w:val="003C6EA4"/>
    <w:rsid w:val="003D04C9"/>
    <w:rsid w:val="003D08FA"/>
    <w:rsid w:val="003D2BE7"/>
    <w:rsid w:val="003D3301"/>
    <w:rsid w:val="003D3F8A"/>
    <w:rsid w:val="003D4729"/>
    <w:rsid w:val="003D554C"/>
    <w:rsid w:val="003D5579"/>
    <w:rsid w:val="003D5595"/>
    <w:rsid w:val="003D6081"/>
    <w:rsid w:val="003D6ABF"/>
    <w:rsid w:val="003D7008"/>
    <w:rsid w:val="003E03E5"/>
    <w:rsid w:val="003E09F1"/>
    <w:rsid w:val="003E0DB3"/>
    <w:rsid w:val="003E10FB"/>
    <w:rsid w:val="003E2148"/>
    <w:rsid w:val="003E2662"/>
    <w:rsid w:val="003E3546"/>
    <w:rsid w:val="003E35CE"/>
    <w:rsid w:val="003E37C5"/>
    <w:rsid w:val="003E43C0"/>
    <w:rsid w:val="003E4686"/>
    <w:rsid w:val="003E46E2"/>
    <w:rsid w:val="003E6066"/>
    <w:rsid w:val="003E64C3"/>
    <w:rsid w:val="003E6F36"/>
    <w:rsid w:val="003E7831"/>
    <w:rsid w:val="003E7C8A"/>
    <w:rsid w:val="003F052E"/>
    <w:rsid w:val="003F07A5"/>
    <w:rsid w:val="003F1208"/>
    <w:rsid w:val="003F1CAC"/>
    <w:rsid w:val="003F2492"/>
    <w:rsid w:val="003F27AA"/>
    <w:rsid w:val="003F32E5"/>
    <w:rsid w:val="003F3713"/>
    <w:rsid w:val="003F3836"/>
    <w:rsid w:val="003F4F98"/>
    <w:rsid w:val="003F5553"/>
    <w:rsid w:val="003F6A98"/>
    <w:rsid w:val="003F6E28"/>
    <w:rsid w:val="003F735A"/>
    <w:rsid w:val="003F74E1"/>
    <w:rsid w:val="00400043"/>
    <w:rsid w:val="0040094E"/>
    <w:rsid w:val="004012D2"/>
    <w:rsid w:val="0040198F"/>
    <w:rsid w:val="00401B0B"/>
    <w:rsid w:val="00401BF4"/>
    <w:rsid w:val="004021F6"/>
    <w:rsid w:val="00402735"/>
    <w:rsid w:val="004034F4"/>
    <w:rsid w:val="00403C95"/>
    <w:rsid w:val="00403D85"/>
    <w:rsid w:val="00403E05"/>
    <w:rsid w:val="00404588"/>
    <w:rsid w:val="00404D32"/>
    <w:rsid w:val="004053A2"/>
    <w:rsid w:val="00405A60"/>
    <w:rsid w:val="00405C17"/>
    <w:rsid w:val="00405DCD"/>
    <w:rsid w:val="00405ECF"/>
    <w:rsid w:val="00406514"/>
    <w:rsid w:val="00406D54"/>
    <w:rsid w:val="00407149"/>
    <w:rsid w:val="00407908"/>
    <w:rsid w:val="00407D40"/>
    <w:rsid w:val="004116DF"/>
    <w:rsid w:val="00411E8C"/>
    <w:rsid w:val="00411F77"/>
    <w:rsid w:val="004131A7"/>
    <w:rsid w:val="0041323D"/>
    <w:rsid w:val="00413408"/>
    <w:rsid w:val="00413E82"/>
    <w:rsid w:val="00414F5D"/>
    <w:rsid w:val="00415304"/>
    <w:rsid w:val="00415520"/>
    <w:rsid w:val="00416495"/>
    <w:rsid w:val="0041765B"/>
    <w:rsid w:val="00417720"/>
    <w:rsid w:val="0041780A"/>
    <w:rsid w:val="00420808"/>
    <w:rsid w:val="00421268"/>
    <w:rsid w:val="00421A8A"/>
    <w:rsid w:val="00423148"/>
    <w:rsid w:val="00423570"/>
    <w:rsid w:val="004238CE"/>
    <w:rsid w:val="00423B28"/>
    <w:rsid w:val="00424D79"/>
    <w:rsid w:val="00424DE6"/>
    <w:rsid w:val="0042575D"/>
    <w:rsid w:val="0042666F"/>
    <w:rsid w:val="00426DA3"/>
    <w:rsid w:val="00427672"/>
    <w:rsid w:val="004279C8"/>
    <w:rsid w:val="00427A63"/>
    <w:rsid w:val="00431621"/>
    <w:rsid w:val="004318AB"/>
    <w:rsid w:val="00432032"/>
    <w:rsid w:val="00432368"/>
    <w:rsid w:val="00433051"/>
    <w:rsid w:val="00433075"/>
    <w:rsid w:val="00433ADA"/>
    <w:rsid w:val="004340A1"/>
    <w:rsid w:val="00434DCC"/>
    <w:rsid w:val="00434F69"/>
    <w:rsid w:val="004352B4"/>
    <w:rsid w:val="004373F3"/>
    <w:rsid w:val="00441E74"/>
    <w:rsid w:val="004421DC"/>
    <w:rsid w:val="00442666"/>
    <w:rsid w:val="00444E9B"/>
    <w:rsid w:val="0044606B"/>
    <w:rsid w:val="0044751F"/>
    <w:rsid w:val="004476DA"/>
    <w:rsid w:val="00447C8A"/>
    <w:rsid w:val="0045156B"/>
    <w:rsid w:val="004517D2"/>
    <w:rsid w:val="00451ED2"/>
    <w:rsid w:val="00451F06"/>
    <w:rsid w:val="004521E5"/>
    <w:rsid w:val="0045257E"/>
    <w:rsid w:val="00452824"/>
    <w:rsid w:val="00453599"/>
    <w:rsid w:val="00453853"/>
    <w:rsid w:val="00453991"/>
    <w:rsid w:val="00453B33"/>
    <w:rsid w:val="00453E25"/>
    <w:rsid w:val="00453EB3"/>
    <w:rsid w:val="00454A13"/>
    <w:rsid w:val="0045566F"/>
    <w:rsid w:val="004559F3"/>
    <w:rsid w:val="00455ABB"/>
    <w:rsid w:val="00455C3F"/>
    <w:rsid w:val="0045721C"/>
    <w:rsid w:val="0046050A"/>
    <w:rsid w:val="00461925"/>
    <w:rsid w:val="00461DC3"/>
    <w:rsid w:val="00461E91"/>
    <w:rsid w:val="00461F69"/>
    <w:rsid w:val="004625FC"/>
    <w:rsid w:val="00463052"/>
    <w:rsid w:val="00465914"/>
    <w:rsid w:val="00465D3A"/>
    <w:rsid w:val="00466535"/>
    <w:rsid w:val="00466644"/>
    <w:rsid w:val="0046674B"/>
    <w:rsid w:val="004669E1"/>
    <w:rsid w:val="00467B07"/>
    <w:rsid w:val="00467F23"/>
    <w:rsid w:val="004702CF"/>
    <w:rsid w:val="0047053E"/>
    <w:rsid w:val="00470933"/>
    <w:rsid w:val="00470C4E"/>
    <w:rsid w:val="00471ADC"/>
    <w:rsid w:val="00471E64"/>
    <w:rsid w:val="004720CB"/>
    <w:rsid w:val="004722F5"/>
    <w:rsid w:val="0047279D"/>
    <w:rsid w:val="0047376E"/>
    <w:rsid w:val="00473A60"/>
    <w:rsid w:val="004747B6"/>
    <w:rsid w:val="00474F7B"/>
    <w:rsid w:val="00476FC1"/>
    <w:rsid w:val="00477187"/>
    <w:rsid w:val="00477E7C"/>
    <w:rsid w:val="004802F1"/>
    <w:rsid w:val="0048066A"/>
    <w:rsid w:val="004817DB"/>
    <w:rsid w:val="0048226A"/>
    <w:rsid w:val="00485DC3"/>
    <w:rsid w:val="004861A3"/>
    <w:rsid w:val="00486490"/>
    <w:rsid w:val="00486603"/>
    <w:rsid w:val="004877FE"/>
    <w:rsid w:val="00490200"/>
    <w:rsid w:val="00490205"/>
    <w:rsid w:val="00490241"/>
    <w:rsid w:val="00491D3B"/>
    <w:rsid w:val="00492815"/>
    <w:rsid w:val="00492CB6"/>
    <w:rsid w:val="00493072"/>
    <w:rsid w:val="00493E7D"/>
    <w:rsid w:val="0049431B"/>
    <w:rsid w:val="00494F21"/>
    <w:rsid w:val="004955C6"/>
    <w:rsid w:val="00495B19"/>
    <w:rsid w:val="00495EA9"/>
    <w:rsid w:val="004961B7"/>
    <w:rsid w:val="00496249"/>
    <w:rsid w:val="0049663E"/>
    <w:rsid w:val="00497597"/>
    <w:rsid w:val="00497E3F"/>
    <w:rsid w:val="004A0B65"/>
    <w:rsid w:val="004A0EEC"/>
    <w:rsid w:val="004A2083"/>
    <w:rsid w:val="004A2CD2"/>
    <w:rsid w:val="004A368C"/>
    <w:rsid w:val="004A3832"/>
    <w:rsid w:val="004A3EE7"/>
    <w:rsid w:val="004A4046"/>
    <w:rsid w:val="004A40BA"/>
    <w:rsid w:val="004A43E6"/>
    <w:rsid w:val="004A4A3F"/>
    <w:rsid w:val="004A5D42"/>
    <w:rsid w:val="004A60A5"/>
    <w:rsid w:val="004A64FD"/>
    <w:rsid w:val="004A6592"/>
    <w:rsid w:val="004A6646"/>
    <w:rsid w:val="004A75EC"/>
    <w:rsid w:val="004B0433"/>
    <w:rsid w:val="004B04A7"/>
    <w:rsid w:val="004B2F62"/>
    <w:rsid w:val="004B3498"/>
    <w:rsid w:val="004B3D49"/>
    <w:rsid w:val="004B3F38"/>
    <w:rsid w:val="004B5057"/>
    <w:rsid w:val="004B5099"/>
    <w:rsid w:val="004B5212"/>
    <w:rsid w:val="004B569B"/>
    <w:rsid w:val="004B58C8"/>
    <w:rsid w:val="004B636A"/>
    <w:rsid w:val="004B6AE3"/>
    <w:rsid w:val="004C0022"/>
    <w:rsid w:val="004C05FB"/>
    <w:rsid w:val="004C0ADA"/>
    <w:rsid w:val="004C1133"/>
    <w:rsid w:val="004C1F7E"/>
    <w:rsid w:val="004C356F"/>
    <w:rsid w:val="004C3B19"/>
    <w:rsid w:val="004C4952"/>
    <w:rsid w:val="004C5C7F"/>
    <w:rsid w:val="004C5D62"/>
    <w:rsid w:val="004C5EEE"/>
    <w:rsid w:val="004C67C0"/>
    <w:rsid w:val="004C69E8"/>
    <w:rsid w:val="004C73F7"/>
    <w:rsid w:val="004C7D40"/>
    <w:rsid w:val="004D0551"/>
    <w:rsid w:val="004D05E8"/>
    <w:rsid w:val="004D1B36"/>
    <w:rsid w:val="004D1B62"/>
    <w:rsid w:val="004D1E17"/>
    <w:rsid w:val="004D2900"/>
    <w:rsid w:val="004D2EEC"/>
    <w:rsid w:val="004D358F"/>
    <w:rsid w:val="004D3722"/>
    <w:rsid w:val="004D4A1F"/>
    <w:rsid w:val="004D5392"/>
    <w:rsid w:val="004D547D"/>
    <w:rsid w:val="004D5960"/>
    <w:rsid w:val="004D5F09"/>
    <w:rsid w:val="004D61D5"/>
    <w:rsid w:val="004D685B"/>
    <w:rsid w:val="004E002C"/>
    <w:rsid w:val="004E1C96"/>
    <w:rsid w:val="004E273A"/>
    <w:rsid w:val="004E2F1F"/>
    <w:rsid w:val="004E347F"/>
    <w:rsid w:val="004E3618"/>
    <w:rsid w:val="004E43BD"/>
    <w:rsid w:val="004E444A"/>
    <w:rsid w:val="004E4BA7"/>
    <w:rsid w:val="004E5224"/>
    <w:rsid w:val="004E6358"/>
    <w:rsid w:val="004E6864"/>
    <w:rsid w:val="004E69A3"/>
    <w:rsid w:val="004E753B"/>
    <w:rsid w:val="004E7A49"/>
    <w:rsid w:val="004E7D4E"/>
    <w:rsid w:val="004F02B6"/>
    <w:rsid w:val="004F0DE5"/>
    <w:rsid w:val="004F25B2"/>
    <w:rsid w:val="004F2816"/>
    <w:rsid w:val="004F4678"/>
    <w:rsid w:val="004F5E9F"/>
    <w:rsid w:val="004F623A"/>
    <w:rsid w:val="004F728E"/>
    <w:rsid w:val="004F757B"/>
    <w:rsid w:val="004F76D6"/>
    <w:rsid w:val="005011BB"/>
    <w:rsid w:val="00501666"/>
    <w:rsid w:val="005021FB"/>
    <w:rsid w:val="00503846"/>
    <w:rsid w:val="00503A9F"/>
    <w:rsid w:val="005059F9"/>
    <w:rsid w:val="00505FF0"/>
    <w:rsid w:val="005061A8"/>
    <w:rsid w:val="00507ACF"/>
    <w:rsid w:val="00512B85"/>
    <w:rsid w:val="0051476F"/>
    <w:rsid w:val="005149EA"/>
    <w:rsid w:val="00514FB9"/>
    <w:rsid w:val="0051501F"/>
    <w:rsid w:val="005203BC"/>
    <w:rsid w:val="00522396"/>
    <w:rsid w:val="00522611"/>
    <w:rsid w:val="005228AC"/>
    <w:rsid w:val="00522B90"/>
    <w:rsid w:val="00522C39"/>
    <w:rsid w:val="005241B0"/>
    <w:rsid w:val="00524325"/>
    <w:rsid w:val="00524EE5"/>
    <w:rsid w:val="00525404"/>
    <w:rsid w:val="00525C70"/>
    <w:rsid w:val="00526001"/>
    <w:rsid w:val="0052739C"/>
    <w:rsid w:val="00527C32"/>
    <w:rsid w:val="005310F6"/>
    <w:rsid w:val="00531665"/>
    <w:rsid w:val="00531A34"/>
    <w:rsid w:val="00531E0C"/>
    <w:rsid w:val="005324B6"/>
    <w:rsid w:val="00532C15"/>
    <w:rsid w:val="005343FD"/>
    <w:rsid w:val="00534C97"/>
    <w:rsid w:val="00534CD7"/>
    <w:rsid w:val="005355F8"/>
    <w:rsid w:val="00535EA3"/>
    <w:rsid w:val="00536999"/>
    <w:rsid w:val="00536E9F"/>
    <w:rsid w:val="00540870"/>
    <w:rsid w:val="00540C87"/>
    <w:rsid w:val="0054243A"/>
    <w:rsid w:val="0054347E"/>
    <w:rsid w:val="005434EF"/>
    <w:rsid w:val="00543586"/>
    <w:rsid w:val="00544EAE"/>
    <w:rsid w:val="00545281"/>
    <w:rsid w:val="00545D1D"/>
    <w:rsid w:val="0054607C"/>
    <w:rsid w:val="0054613D"/>
    <w:rsid w:val="005469CE"/>
    <w:rsid w:val="00546AD0"/>
    <w:rsid w:val="00550189"/>
    <w:rsid w:val="005507D6"/>
    <w:rsid w:val="00551E91"/>
    <w:rsid w:val="005548AA"/>
    <w:rsid w:val="00554ECA"/>
    <w:rsid w:val="00555500"/>
    <w:rsid w:val="00555534"/>
    <w:rsid w:val="00555CA5"/>
    <w:rsid w:val="00556381"/>
    <w:rsid w:val="005571BA"/>
    <w:rsid w:val="00560416"/>
    <w:rsid w:val="0056086B"/>
    <w:rsid w:val="0056127A"/>
    <w:rsid w:val="005616CA"/>
    <w:rsid w:val="00561951"/>
    <w:rsid w:val="00562092"/>
    <w:rsid w:val="005620B5"/>
    <w:rsid w:val="00563377"/>
    <w:rsid w:val="005635FC"/>
    <w:rsid w:val="005643C3"/>
    <w:rsid w:val="00565DC5"/>
    <w:rsid w:val="005667EF"/>
    <w:rsid w:val="005677A3"/>
    <w:rsid w:val="005709DD"/>
    <w:rsid w:val="00570C3A"/>
    <w:rsid w:val="00571384"/>
    <w:rsid w:val="00571495"/>
    <w:rsid w:val="0057228A"/>
    <w:rsid w:val="005726BD"/>
    <w:rsid w:val="005729CB"/>
    <w:rsid w:val="005738B8"/>
    <w:rsid w:val="00574448"/>
    <w:rsid w:val="0057504B"/>
    <w:rsid w:val="00575347"/>
    <w:rsid w:val="00575B28"/>
    <w:rsid w:val="005773F9"/>
    <w:rsid w:val="00577F00"/>
    <w:rsid w:val="00581C53"/>
    <w:rsid w:val="005820A0"/>
    <w:rsid w:val="005825EC"/>
    <w:rsid w:val="0058361C"/>
    <w:rsid w:val="005836EB"/>
    <w:rsid w:val="00583C69"/>
    <w:rsid w:val="00583D05"/>
    <w:rsid w:val="0058426D"/>
    <w:rsid w:val="005842FA"/>
    <w:rsid w:val="005843BB"/>
    <w:rsid w:val="00585DA6"/>
    <w:rsid w:val="00585DCF"/>
    <w:rsid w:val="00585E98"/>
    <w:rsid w:val="00585F7F"/>
    <w:rsid w:val="005867EB"/>
    <w:rsid w:val="00586BB0"/>
    <w:rsid w:val="00586E15"/>
    <w:rsid w:val="00587BC7"/>
    <w:rsid w:val="005904B9"/>
    <w:rsid w:val="00590D31"/>
    <w:rsid w:val="00592288"/>
    <w:rsid w:val="00592886"/>
    <w:rsid w:val="00592A9C"/>
    <w:rsid w:val="005935A5"/>
    <w:rsid w:val="005940E4"/>
    <w:rsid w:val="0059425D"/>
    <w:rsid w:val="00595122"/>
    <w:rsid w:val="00595DF5"/>
    <w:rsid w:val="00595F2D"/>
    <w:rsid w:val="00595F7C"/>
    <w:rsid w:val="00595F9C"/>
    <w:rsid w:val="0059678D"/>
    <w:rsid w:val="00596B75"/>
    <w:rsid w:val="00596C9F"/>
    <w:rsid w:val="00597E64"/>
    <w:rsid w:val="005A030D"/>
    <w:rsid w:val="005A0E79"/>
    <w:rsid w:val="005A13F6"/>
    <w:rsid w:val="005A1A8C"/>
    <w:rsid w:val="005A1FC8"/>
    <w:rsid w:val="005A2272"/>
    <w:rsid w:val="005A2629"/>
    <w:rsid w:val="005A32F3"/>
    <w:rsid w:val="005A5109"/>
    <w:rsid w:val="005A5498"/>
    <w:rsid w:val="005A5FDA"/>
    <w:rsid w:val="005A6CA0"/>
    <w:rsid w:val="005A7201"/>
    <w:rsid w:val="005A7234"/>
    <w:rsid w:val="005A76C6"/>
    <w:rsid w:val="005A7C21"/>
    <w:rsid w:val="005A7F70"/>
    <w:rsid w:val="005B071C"/>
    <w:rsid w:val="005B07EE"/>
    <w:rsid w:val="005B1ABD"/>
    <w:rsid w:val="005B2620"/>
    <w:rsid w:val="005B27AD"/>
    <w:rsid w:val="005B385D"/>
    <w:rsid w:val="005B3AB5"/>
    <w:rsid w:val="005B3E9A"/>
    <w:rsid w:val="005B40ED"/>
    <w:rsid w:val="005B4CE5"/>
    <w:rsid w:val="005B5797"/>
    <w:rsid w:val="005B66BD"/>
    <w:rsid w:val="005B6FFC"/>
    <w:rsid w:val="005C011E"/>
    <w:rsid w:val="005C0AC9"/>
    <w:rsid w:val="005C1549"/>
    <w:rsid w:val="005C1D92"/>
    <w:rsid w:val="005C241A"/>
    <w:rsid w:val="005C2D4D"/>
    <w:rsid w:val="005C318C"/>
    <w:rsid w:val="005C32C6"/>
    <w:rsid w:val="005C36FD"/>
    <w:rsid w:val="005C37B4"/>
    <w:rsid w:val="005C3B1E"/>
    <w:rsid w:val="005C4101"/>
    <w:rsid w:val="005C4107"/>
    <w:rsid w:val="005C44C1"/>
    <w:rsid w:val="005C478D"/>
    <w:rsid w:val="005C4C5B"/>
    <w:rsid w:val="005C51F1"/>
    <w:rsid w:val="005C55A9"/>
    <w:rsid w:val="005C5759"/>
    <w:rsid w:val="005C602A"/>
    <w:rsid w:val="005C6A2C"/>
    <w:rsid w:val="005C6DC8"/>
    <w:rsid w:val="005C7BBB"/>
    <w:rsid w:val="005D13FA"/>
    <w:rsid w:val="005D2172"/>
    <w:rsid w:val="005D21D5"/>
    <w:rsid w:val="005D3159"/>
    <w:rsid w:val="005D45F0"/>
    <w:rsid w:val="005D5022"/>
    <w:rsid w:val="005D617F"/>
    <w:rsid w:val="005D7881"/>
    <w:rsid w:val="005D7A3F"/>
    <w:rsid w:val="005E09CB"/>
    <w:rsid w:val="005E1B19"/>
    <w:rsid w:val="005E211C"/>
    <w:rsid w:val="005E28FC"/>
    <w:rsid w:val="005E330A"/>
    <w:rsid w:val="005E3916"/>
    <w:rsid w:val="005E4591"/>
    <w:rsid w:val="005E509F"/>
    <w:rsid w:val="005E598C"/>
    <w:rsid w:val="005E5FA6"/>
    <w:rsid w:val="005E630B"/>
    <w:rsid w:val="005E6D9C"/>
    <w:rsid w:val="005E7DDE"/>
    <w:rsid w:val="005E7F78"/>
    <w:rsid w:val="005F03C1"/>
    <w:rsid w:val="005F0EA8"/>
    <w:rsid w:val="005F0F41"/>
    <w:rsid w:val="005F13B5"/>
    <w:rsid w:val="005F155D"/>
    <w:rsid w:val="005F1F6B"/>
    <w:rsid w:val="005F2036"/>
    <w:rsid w:val="005F2A14"/>
    <w:rsid w:val="005F2D20"/>
    <w:rsid w:val="005F2E17"/>
    <w:rsid w:val="005F345B"/>
    <w:rsid w:val="005F482F"/>
    <w:rsid w:val="005F4ACE"/>
    <w:rsid w:val="005F5613"/>
    <w:rsid w:val="005F6179"/>
    <w:rsid w:val="005F63B4"/>
    <w:rsid w:val="005F69CE"/>
    <w:rsid w:val="005F6B1A"/>
    <w:rsid w:val="005F7485"/>
    <w:rsid w:val="005F7B9F"/>
    <w:rsid w:val="005F7C92"/>
    <w:rsid w:val="00601698"/>
    <w:rsid w:val="00601833"/>
    <w:rsid w:val="00601A3A"/>
    <w:rsid w:val="00601BCC"/>
    <w:rsid w:val="00602736"/>
    <w:rsid w:val="00602AF6"/>
    <w:rsid w:val="006033B2"/>
    <w:rsid w:val="006043D9"/>
    <w:rsid w:val="0060538B"/>
    <w:rsid w:val="006054ED"/>
    <w:rsid w:val="00606491"/>
    <w:rsid w:val="00606F5C"/>
    <w:rsid w:val="006079A0"/>
    <w:rsid w:val="006102E4"/>
    <w:rsid w:val="0061077B"/>
    <w:rsid w:val="006112D6"/>
    <w:rsid w:val="006112EF"/>
    <w:rsid w:val="006117B8"/>
    <w:rsid w:val="0061227C"/>
    <w:rsid w:val="00612FD4"/>
    <w:rsid w:val="0061353D"/>
    <w:rsid w:val="0061354D"/>
    <w:rsid w:val="00614411"/>
    <w:rsid w:val="006148AC"/>
    <w:rsid w:val="00616284"/>
    <w:rsid w:val="006202F7"/>
    <w:rsid w:val="00620780"/>
    <w:rsid w:val="006216C0"/>
    <w:rsid w:val="00621818"/>
    <w:rsid w:val="0062186F"/>
    <w:rsid w:val="006223EC"/>
    <w:rsid w:val="00622909"/>
    <w:rsid w:val="00623240"/>
    <w:rsid w:val="006239A0"/>
    <w:rsid w:val="0062484A"/>
    <w:rsid w:val="00624E81"/>
    <w:rsid w:val="006268A2"/>
    <w:rsid w:val="006269D7"/>
    <w:rsid w:val="00627B7B"/>
    <w:rsid w:val="006303FF"/>
    <w:rsid w:val="00630496"/>
    <w:rsid w:val="00630823"/>
    <w:rsid w:val="006309C9"/>
    <w:rsid w:val="00630F74"/>
    <w:rsid w:val="00631454"/>
    <w:rsid w:val="006314D0"/>
    <w:rsid w:val="00631D13"/>
    <w:rsid w:val="00631F92"/>
    <w:rsid w:val="00632143"/>
    <w:rsid w:val="00632C2A"/>
    <w:rsid w:val="00632CC8"/>
    <w:rsid w:val="006333DC"/>
    <w:rsid w:val="00633F70"/>
    <w:rsid w:val="006349BA"/>
    <w:rsid w:val="00635079"/>
    <w:rsid w:val="00635ACB"/>
    <w:rsid w:val="006363DE"/>
    <w:rsid w:val="0063662C"/>
    <w:rsid w:val="00636EB2"/>
    <w:rsid w:val="006370C7"/>
    <w:rsid w:val="00637828"/>
    <w:rsid w:val="00637A0D"/>
    <w:rsid w:val="006402B6"/>
    <w:rsid w:val="006402CA"/>
    <w:rsid w:val="00640AFB"/>
    <w:rsid w:val="006424EF"/>
    <w:rsid w:val="00642713"/>
    <w:rsid w:val="006435C2"/>
    <w:rsid w:val="006437BF"/>
    <w:rsid w:val="00643D05"/>
    <w:rsid w:val="00643DCF"/>
    <w:rsid w:val="006441CB"/>
    <w:rsid w:val="00645143"/>
    <w:rsid w:val="00645194"/>
    <w:rsid w:val="00645279"/>
    <w:rsid w:val="00645A20"/>
    <w:rsid w:val="00645F9A"/>
    <w:rsid w:val="00646107"/>
    <w:rsid w:val="00647180"/>
    <w:rsid w:val="0065058E"/>
    <w:rsid w:val="006510F5"/>
    <w:rsid w:val="0065213A"/>
    <w:rsid w:val="00652A73"/>
    <w:rsid w:val="006539B3"/>
    <w:rsid w:val="00653E56"/>
    <w:rsid w:val="00654CB0"/>
    <w:rsid w:val="00654E52"/>
    <w:rsid w:val="006553CE"/>
    <w:rsid w:val="006557EA"/>
    <w:rsid w:val="00657027"/>
    <w:rsid w:val="0065751C"/>
    <w:rsid w:val="0065757C"/>
    <w:rsid w:val="00657815"/>
    <w:rsid w:val="00657E83"/>
    <w:rsid w:val="0066081E"/>
    <w:rsid w:val="006611B2"/>
    <w:rsid w:val="00661C20"/>
    <w:rsid w:val="00663AD6"/>
    <w:rsid w:val="00664302"/>
    <w:rsid w:val="00665070"/>
    <w:rsid w:val="00665CF2"/>
    <w:rsid w:val="006664C3"/>
    <w:rsid w:val="00666C95"/>
    <w:rsid w:val="00667559"/>
    <w:rsid w:val="0067299F"/>
    <w:rsid w:val="00672A1D"/>
    <w:rsid w:val="00672FD4"/>
    <w:rsid w:val="00673B0D"/>
    <w:rsid w:val="00673B1E"/>
    <w:rsid w:val="00675D72"/>
    <w:rsid w:val="00675EE6"/>
    <w:rsid w:val="0067679A"/>
    <w:rsid w:val="00677889"/>
    <w:rsid w:val="006779F0"/>
    <w:rsid w:val="00677FCF"/>
    <w:rsid w:val="00677FF7"/>
    <w:rsid w:val="0068088F"/>
    <w:rsid w:val="0068148F"/>
    <w:rsid w:val="00681DF7"/>
    <w:rsid w:val="006825DD"/>
    <w:rsid w:val="00682AB6"/>
    <w:rsid w:val="00684628"/>
    <w:rsid w:val="00684F36"/>
    <w:rsid w:val="006852D9"/>
    <w:rsid w:val="00685451"/>
    <w:rsid w:val="006854A0"/>
    <w:rsid w:val="00685FB4"/>
    <w:rsid w:val="00686B70"/>
    <w:rsid w:val="00686EFC"/>
    <w:rsid w:val="0068724B"/>
    <w:rsid w:val="00687641"/>
    <w:rsid w:val="006876FF"/>
    <w:rsid w:val="0068773C"/>
    <w:rsid w:val="00687787"/>
    <w:rsid w:val="00687ECE"/>
    <w:rsid w:val="006906F1"/>
    <w:rsid w:val="00691DC7"/>
    <w:rsid w:val="00693199"/>
    <w:rsid w:val="006939CB"/>
    <w:rsid w:val="006946B8"/>
    <w:rsid w:val="00695126"/>
    <w:rsid w:val="0069533C"/>
    <w:rsid w:val="006955F0"/>
    <w:rsid w:val="00696885"/>
    <w:rsid w:val="00696E6A"/>
    <w:rsid w:val="0069718D"/>
    <w:rsid w:val="0069737B"/>
    <w:rsid w:val="006A0257"/>
    <w:rsid w:val="006A118F"/>
    <w:rsid w:val="006A4966"/>
    <w:rsid w:val="006A6111"/>
    <w:rsid w:val="006A6525"/>
    <w:rsid w:val="006A6A8F"/>
    <w:rsid w:val="006A6EED"/>
    <w:rsid w:val="006B174D"/>
    <w:rsid w:val="006B1B93"/>
    <w:rsid w:val="006B2E4D"/>
    <w:rsid w:val="006B3A9F"/>
    <w:rsid w:val="006B3FF3"/>
    <w:rsid w:val="006B455E"/>
    <w:rsid w:val="006B4681"/>
    <w:rsid w:val="006B5495"/>
    <w:rsid w:val="006B5C0F"/>
    <w:rsid w:val="006B5E57"/>
    <w:rsid w:val="006B6378"/>
    <w:rsid w:val="006B6419"/>
    <w:rsid w:val="006B7EF9"/>
    <w:rsid w:val="006C02F5"/>
    <w:rsid w:val="006C0438"/>
    <w:rsid w:val="006C08CF"/>
    <w:rsid w:val="006C2387"/>
    <w:rsid w:val="006C25F2"/>
    <w:rsid w:val="006C316F"/>
    <w:rsid w:val="006C357E"/>
    <w:rsid w:val="006C38CA"/>
    <w:rsid w:val="006C3A98"/>
    <w:rsid w:val="006C428B"/>
    <w:rsid w:val="006C450E"/>
    <w:rsid w:val="006C58C0"/>
    <w:rsid w:val="006C6BC0"/>
    <w:rsid w:val="006C7999"/>
    <w:rsid w:val="006C7E34"/>
    <w:rsid w:val="006C7E7F"/>
    <w:rsid w:val="006D10C2"/>
    <w:rsid w:val="006D10E5"/>
    <w:rsid w:val="006D251C"/>
    <w:rsid w:val="006D2558"/>
    <w:rsid w:val="006D28B1"/>
    <w:rsid w:val="006D2C42"/>
    <w:rsid w:val="006D3075"/>
    <w:rsid w:val="006D32B2"/>
    <w:rsid w:val="006D357F"/>
    <w:rsid w:val="006D3C49"/>
    <w:rsid w:val="006D47B0"/>
    <w:rsid w:val="006D6028"/>
    <w:rsid w:val="006D607E"/>
    <w:rsid w:val="006D6129"/>
    <w:rsid w:val="006D636D"/>
    <w:rsid w:val="006D69AE"/>
    <w:rsid w:val="006D6F6F"/>
    <w:rsid w:val="006D7C19"/>
    <w:rsid w:val="006D7EF8"/>
    <w:rsid w:val="006E02E9"/>
    <w:rsid w:val="006E117C"/>
    <w:rsid w:val="006E128F"/>
    <w:rsid w:val="006E1AA6"/>
    <w:rsid w:val="006E2424"/>
    <w:rsid w:val="006E3EE5"/>
    <w:rsid w:val="006E3F41"/>
    <w:rsid w:val="006E491F"/>
    <w:rsid w:val="006E4A3C"/>
    <w:rsid w:val="006E4A77"/>
    <w:rsid w:val="006E655A"/>
    <w:rsid w:val="006E6A1A"/>
    <w:rsid w:val="006E6E02"/>
    <w:rsid w:val="006E7A12"/>
    <w:rsid w:val="006F1030"/>
    <w:rsid w:val="006F2369"/>
    <w:rsid w:val="006F30FA"/>
    <w:rsid w:val="006F36D9"/>
    <w:rsid w:val="006F3924"/>
    <w:rsid w:val="006F3C4B"/>
    <w:rsid w:val="006F42F2"/>
    <w:rsid w:val="006F433A"/>
    <w:rsid w:val="006F441B"/>
    <w:rsid w:val="006F4F0E"/>
    <w:rsid w:val="006F5220"/>
    <w:rsid w:val="006F54F0"/>
    <w:rsid w:val="006F5CE5"/>
    <w:rsid w:val="006F6C34"/>
    <w:rsid w:val="006F6F2A"/>
    <w:rsid w:val="006F7251"/>
    <w:rsid w:val="006F788F"/>
    <w:rsid w:val="00700499"/>
    <w:rsid w:val="00700697"/>
    <w:rsid w:val="00700769"/>
    <w:rsid w:val="0070186D"/>
    <w:rsid w:val="007024A6"/>
    <w:rsid w:val="0070257E"/>
    <w:rsid w:val="00702DE8"/>
    <w:rsid w:val="00702FBA"/>
    <w:rsid w:val="00704421"/>
    <w:rsid w:val="00704C2A"/>
    <w:rsid w:val="00704F8C"/>
    <w:rsid w:val="00704FB5"/>
    <w:rsid w:val="00706696"/>
    <w:rsid w:val="007066D1"/>
    <w:rsid w:val="00706A09"/>
    <w:rsid w:val="0070743C"/>
    <w:rsid w:val="00710091"/>
    <w:rsid w:val="007103EA"/>
    <w:rsid w:val="00711499"/>
    <w:rsid w:val="00711E66"/>
    <w:rsid w:val="0071201D"/>
    <w:rsid w:val="00712A5F"/>
    <w:rsid w:val="00713137"/>
    <w:rsid w:val="007144E6"/>
    <w:rsid w:val="007148DE"/>
    <w:rsid w:val="00715040"/>
    <w:rsid w:val="0071543A"/>
    <w:rsid w:val="0071594B"/>
    <w:rsid w:val="00716184"/>
    <w:rsid w:val="007162FB"/>
    <w:rsid w:val="00716514"/>
    <w:rsid w:val="00717820"/>
    <w:rsid w:val="00717BA5"/>
    <w:rsid w:val="00720A5D"/>
    <w:rsid w:val="0072167D"/>
    <w:rsid w:val="00721B78"/>
    <w:rsid w:val="00721EEE"/>
    <w:rsid w:val="00722B9E"/>
    <w:rsid w:val="007234B0"/>
    <w:rsid w:val="00724FD2"/>
    <w:rsid w:val="007256DC"/>
    <w:rsid w:val="00725FAD"/>
    <w:rsid w:val="00726194"/>
    <w:rsid w:val="00727F61"/>
    <w:rsid w:val="00730EB0"/>
    <w:rsid w:val="007310CB"/>
    <w:rsid w:val="00731BA9"/>
    <w:rsid w:val="007321AB"/>
    <w:rsid w:val="007323A5"/>
    <w:rsid w:val="00732C72"/>
    <w:rsid w:val="00732F05"/>
    <w:rsid w:val="0073309B"/>
    <w:rsid w:val="007332A7"/>
    <w:rsid w:val="00733A70"/>
    <w:rsid w:val="00733B61"/>
    <w:rsid w:val="00733E1F"/>
    <w:rsid w:val="007340D8"/>
    <w:rsid w:val="00734201"/>
    <w:rsid w:val="00734420"/>
    <w:rsid w:val="007344F1"/>
    <w:rsid w:val="00734BAA"/>
    <w:rsid w:val="00734C91"/>
    <w:rsid w:val="007355DC"/>
    <w:rsid w:val="00736014"/>
    <w:rsid w:val="00736737"/>
    <w:rsid w:val="007373E4"/>
    <w:rsid w:val="00737CD9"/>
    <w:rsid w:val="0074018E"/>
    <w:rsid w:val="00740604"/>
    <w:rsid w:val="00740729"/>
    <w:rsid w:val="00740B8B"/>
    <w:rsid w:val="00740F3B"/>
    <w:rsid w:val="007410B9"/>
    <w:rsid w:val="007418E3"/>
    <w:rsid w:val="00741E72"/>
    <w:rsid w:val="00743340"/>
    <w:rsid w:val="00743664"/>
    <w:rsid w:val="007439FD"/>
    <w:rsid w:val="00743ADD"/>
    <w:rsid w:val="00744609"/>
    <w:rsid w:val="00744763"/>
    <w:rsid w:val="007454FA"/>
    <w:rsid w:val="00745B4B"/>
    <w:rsid w:val="007479E3"/>
    <w:rsid w:val="007512C8"/>
    <w:rsid w:val="00751528"/>
    <w:rsid w:val="00751DC1"/>
    <w:rsid w:val="007524D0"/>
    <w:rsid w:val="0075509E"/>
    <w:rsid w:val="0075701E"/>
    <w:rsid w:val="007576DC"/>
    <w:rsid w:val="00757CB1"/>
    <w:rsid w:val="00757D12"/>
    <w:rsid w:val="00757FE9"/>
    <w:rsid w:val="00760E6A"/>
    <w:rsid w:val="00761643"/>
    <w:rsid w:val="00762CB3"/>
    <w:rsid w:val="00762D0F"/>
    <w:rsid w:val="00762F0E"/>
    <w:rsid w:val="0076314C"/>
    <w:rsid w:val="0076340F"/>
    <w:rsid w:val="00764094"/>
    <w:rsid w:val="00765549"/>
    <w:rsid w:val="007655D4"/>
    <w:rsid w:val="00765975"/>
    <w:rsid w:val="00766400"/>
    <w:rsid w:val="00766481"/>
    <w:rsid w:val="00766839"/>
    <w:rsid w:val="00766CF1"/>
    <w:rsid w:val="0077032B"/>
    <w:rsid w:val="0077142B"/>
    <w:rsid w:val="0077162C"/>
    <w:rsid w:val="00771ABA"/>
    <w:rsid w:val="00773CE0"/>
    <w:rsid w:val="00773F64"/>
    <w:rsid w:val="00774130"/>
    <w:rsid w:val="007748A3"/>
    <w:rsid w:val="00774E41"/>
    <w:rsid w:val="00774F4C"/>
    <w:rsid w:val="007753CE"/>
    <w:rsid w:val="00776551"/>
    <w:rsid w:val="00776CEA"/>
    <w:rsid w:val="00776D94"/>
    <w:rsid w:val="007770AC"/>
    <w:rsid w:val="0078125C"/>
    <w:rsid w:val="007820ED"/>
    <w:rsid w:val="00782283"/>
    <w:rsid w:val="00782511"/>
    <w:rsid w:val="0078271D"/>
    <w:rsid w:val="00782BCB"/>
    <w:rsid w:val="00782C4B"/>
    <w:rsid w:val="007830C3"/>
    <w:rsid w:val="007836F0"/>
    <w:rsid w:val="00783A7C"/>
    <w:rsid w:val="00783B89"/>
    <w:rsid w:val="00783CE5"/>
    <w:rsid w:val="00784A1C"/>
    <w:rsid w:val="00784F36"/>
    <w:rsid w:val="0078501F"/>
    <w:rsid w:val="007865A2"/>
    <w:rsid w:val="007867F6"/>
    <w:rsid w:val="00786986"/>
    <w:rsid w:val="00786B22"/>
    <w:rsid w:val="007874D2"/>
    <w:rsid w:val="00787F74"/>
    <w:rsid w:val="00790A52"/>
    <w:rsid w:val="0079103B"/>
    <w:rsid w:val="00791407"/>
    <w:rsid w:val="007921B6"/>
    <w:rsid w:val="00792562"/>
    <w:rsid w:val="007934CA"/>
    <w:rsid w:val="00793E4F"/>
    <w:rsid w:val="007945FD"/>
    <w:rsid w:val="00794C77"/>
    <w:rsid w:val="007951C7"/>
    <w:rsid w:val="0079532E"/>
    <w:rsid w:val="00795414"/>
    <w:rsid w:val="00795E79"/>
    <w:rsid w:val="00797F47"/>
    <w:rsid w:val="007A0EC2"/>
    <w:rsid w:val="007A1DE2"/>
    <w:rsid w:val="007A355A"/>
    <w:rsid w:val="007A3DD8"/>
    <w:rsid w:val="007A3EAA"/>
    <w:rsid w:val="007A56B7"/>
    <w:rsid w:val="007A66AC"/>
    <w:rsid w:val="007A6B78"/>
    <w:rsid w:val="007B0705"/>
    <w:rsid w:val="007B1C2C"/>
    <w:rsid w:val="007B25C4"/>
    <w:rsid w:val="007B2B7C"/>
    <w:rsid w:val="007B3EED"/>
    <w:rsid w:val="007B484C"/>
    <w:rsid w:val="007B51D3"/>
    <w:rsid w:val="007B5D2B"/>
    <w:rsid w:val="007C0E40"/>
    <w:rsid w:val="007C1203"/>
    <w:rsid w:val="007C16D9"/>
    <w:rsid w:val="007C1F3F"/>
    <w:rsid w:val="007C227A"/>
    <w:rsid w:val="007C2927"/>
    <w:rsid w:val="007C5F10"/>
    <w:rsid w:val="007C6586"/>
    <w:rsid w:val="007C699B"/>
    <w:rsid w:val="007C729B"/>
    <w:rsid w:val="007C7448"/>
    <w:rsid w:val="007C76B4"/>
    <w:rsid w:val="007C7880"/>
    <w:rsid w:val="007C7C59"/>
    <w:rsid w:val="007D0102"/>
    <w:rsid w:val="007D03F8"/>
    <w:rsid w:val="007D1036"/>
    <w:rsid w:val="007D1956"/>
    <w:rsid w:val="007D1ADB"/>
    <w:rsid w:val="007D1F93"/>
    <w:rsid w:val="007D204E"/>
    <w:rsid w:val="007D2A88"/>
    <w:rsid w:val="007D2C52"/>
    <w:rsid w:val="007D339C"/>
    <w:rsid w:val="007D33B6"/>
    <w:rsid w:val="007D5AC2"/>
    <w:rsid w:val="007D785E"/>
    <w:rsid w:val="007E216E"/>
    <w:rsid w:val="007E30A0"/>
    <w:rsid w:val="007E38E7"/>
    <w:rsid w:val="007E4764"/>
    <w:rsid w:val="007E5BF5"/>
    <w:rsid w:val="007E6142"/>
    <w:rsid w:val="007E6AB8"/>
    <w:rsid w:val="007E764C"/>
    <w:rsid w:val="007F0E55"/>
    <w:rsid w:val="007F1301"/>
    <w:rsid w:val="007F215C"/>
    <w:rsid w:val="007F29A2"/>
    <w:rsid w:val="007F3751"/>
    <w:rsid w:val="007F3B5F"/>
    <w:rsid w:val="007F4C2A"/>
    <w:rsid w:val="007F6028"/>
    <w:rsid w:val="007F6D47"/>
    <w:rsid w:val="007F6E2A"/>
    <w:rsid w:val="007F71D7"/>
    <w:rsid w:val="007F7F11"/>
    <w:rsid w:val="0080141B"/>
    <w:rsid w:val="00801D45"/>
    <w:rsid w:val="00801EC8"/>
    <w:rsid w:val="00802188"/>
    <w:rsid w:val="00802DF4"/>
    <w:rsid w:val="00803305"/>
    <w:rsid w:val="00803FCA"/>
    <w:rsid w:val="00805A23"/>
    <w:rsid w:val="00806337"/>
    <w:rsid w:val="00806EA9"/>
    <w:rsid w:val="00807D0E"/>
    <w:rsid w:val="00810579"/>
    <w:rsid w:val="0081095D"/>
    <w:rsid w:val="00810CE2"/>
    <w:rsid w:val="0081109A"/>
    <w:rsid w:val="008114C6"/>
    <w:rsid w:val="00812776"/>
    <w:rsid w:val="0081396E"/>
    <w:rsid w:val="0081421C"/>
    <w:rsid w:val="00814534"/>
    <w:rsid w:val="00814722"/>
    <w:rsid w:val="00814D94"/>
    <w:rsid w:val="00815BBA"/>
    <w:rsid w:val="008164DE"/>
    <w:rsid w:val="008165DB"/>
    <w:rsid w:val="00816DFA"/>
    <w:rsid w:val="0082147B"/>
    <w:rsid w:val="008218FB"/>
    <w:rsid w:val="00822905"/>
    <w:rsid w:val="00822B3F"/>
    <w:rsid w:val="00823D79"/>
    <w:rsid w:val="0082417C"/>
    <w:rsid w:val="008243CA"/>
    <w:rsid w:val="00824A31"/>
    <w:rsid w:val="00824D19"/>
    <w:rsid w:val="00824F72"/>
    <w:rsid w:val="008255D3"/>
    <w:rsid w:val="00825B1F"/>
    <w:rsid w:val="0082634C"/>
    <w:rsid w:val="00826C1B"/>
    <w:rsid w:val="00827242"/>
    <w:rsid w:val="008302DB"/>
    <w:rsid w:val="00830C86"/>
    <w:rsid w:val="00831847"/>
    <w:rsid w:val="008318DC"/>
    <w:rsid w:val="00831F49"/>
    <w:rsid w:val="00834BE3"/>
    <w:rsid w:val="008354EE"/>
    <w:rsid w:val="00835F2C"/>
    <w:rsid w:val="0083648E"/>
    <w:rsid w:val="008368C3"/>
    <w:rsid w:val="008369E1"/>
    <w:rsid w:val="00837322"/>
    <w:rsid w:val="00840AE2"/>
    <w:rsid w:val="00841A58"/>
    <w:rsid w:val="00841BC7"/>
    <w:rsid w:val="00842A7A"/>
    <w:rsid w:val="00843097"/>
    <w:rsid w:val="0084363C"/>
    <w:rsid w:val="008439C0"/>
    <w:rsid w:val="00843FE2"/>
    <w:rsid w:val="0084442A"/>
    <w:rsid w:val="00844ADA"/>
    <w:rsid w:val="008450F6"/>
    <w:rsid w:val="0084595C"/>
    <w:rsid w:val="00845FBF"/>
    <w:rsid w:val="008466A4"/>
    <w:rsid w:val="00846BC8"/>
    <w:rsid w:val="00847CF0"/>
    <w:rsid w:val="00847E71"/>
    <w:rsid w:val="00850C96"/>
    <w:rsid w:val="00851297"/>
    <w:rsid w:val="008513A2"/>
    <w:rsid w:val="008513EB"/>
    <w:rsid w:val="008525C5"/>
    <w:rsid w:val="00852BBD"/>
    <w:rsid w:val="00852FBE"/>
    <w:rsid w:val="00853536"/>
    <w:rsid w:val="00853C51"/>
    <w:rsid w:val="00854990"/>
    <w:rsid w:val="00854F71"/>
    <w:rsid w:val="008550F1"/>
    <w:rsid w:val="00855746"/>
    <w:rsid w:val="00855B2A"/>
    <w:rsid w:val="00855F26"/>
    <w:rsid w:val="00856AED"/>
    <w:rsid w:val="00856CC3"/>
    <w:rsid w:val="00857498"/>
    <w:rsid w:val="00857B6E"/>
    <w:rsid w:val="008605CD"/>
    <w:rsid w:val="00860696"/>
    <w:rsid w:val="008610C5"/>
    <w:rsid w:val="00861421"/>
    <w:rsid w:val="0086143F"/>
    <w:rsid w:val="00861483"/>
    <w:rsid w:val="00861571"/>
    <w:rsid w:val="008615BC"/>
    <w:rsid w:val="00861722"/>
    <w:rsid w:val="0086234A"/>
    <w:rsid w:val="008624AC"/>
    <w:rsid w:val="00863372"/>
    <w:rsid w:val="00864262"/>
    <w:rsid w:val="00864534"/>
    <w:rsid w:val="008654AA"/>
    <w:rsid w:val="008656B8"/>
    <w:rsid w:val="00866190"/>
    <w:rsid w:val="008668B9"/>
    <w:rsid w:val="00866D7B"/>
    <w:rsid w:val="00867956"/>
    <w:rsid w:val="00867984"/>
    <w:rsid w:val="008700B5"/>
    <w:rsid w:val="0087107D"/>
    <w:rsid w:val="00871135"/>
    <w:rsid w:val="00871CF9"/>
    <w:rsid w:val="00872688"/>
    <w:rsid w:val="0087296F"/>
    <w:rsid w:val="00872C07"/>
    <w:rsid w:val="008732D2"/>
    <w:rsid w:val="00873A40"/>
    <w:rsid w:val="0087564D"/>
    <w:rsid w:val="00875F5B"/>
    <w:rsid w:val="00876E19"/>
    <w:rsid w:val="00877B2F"/>
    <w:rsid w:val="00877DF7"/>
    <w:rsid w:val="0088205C"/>
    <w:rsid w:val="00883666"/>
    <w:rsid w:val="00884DC7"/>
    <w:rsid w:val="008852B5"/>
    <w:rsid w:val="00885783"/>
    <w:rsid w:val="00885B67"/>
    <w:rsid w:val="00885CFD"/>
    <w:rsid w:val="0088708E"/>
    <w:rsid w:val="008904E0"/>
    <w:rsid w:val="008907B3"/>
    <w:rsid w:val="00890A0C"/>
    <w:rsid w:val="00890CBF"/>
    <w:rsid w:val="008910AC"/>
    <w:rsid w:val="008920BE"/>
    <w:rsid w:val="0089271E"/>
    <w:rsid w:val="00892BA4"/>
    <w:rsid w:val="008930E9"/>
    <w:rsid w:val="008934D7"/>
    <w:rsid w:val="00893603"/>
    <w:rsid w:val="00893751"/>
    <w:rsid w:val="0089444D"/>
    <w:rsid w:val="0089468B"/>
    <w:rsid w:val="00895FCF"/>
    <w:rsid w:val="00897811"/>
    <w:rsid w:val="00897A16"/>
    <w:rsid w:val="00897E7C"/>
    <w:rsid w:val="008A05CE"/>
    <w:rsid w:val="008A0EE0"/>
    <w:rsid w:val="008A14FD"/>
    <w:rsid w:val="008A188B"/>
    <w:rsid w:val="008A1A8B"/>
    <w:rsid w:val="008A1FC0"/>
    <w:rsid w:val="008A216A"/>
    <w:rsid w:val="008A2193"/>
    <w:rsid w:val="008A3024"/>
    <w:rsid w:val="008A43AB"/>
    <w:rsid w:val="008A45A5"/>
    <w:rsid w:val="008A4937"/>
    <w:rsid w:val="008A4B9F"/>
    <w:rsid w:val="008A54D9"/>
    <w:rsid w:val="008A5D45"/>
    <w:rsid w:val="008A680E"/>
    <w:rsid w:val="008A69B4"/>
    <w:rsid w:val="008A69CE"/>
    <w:rsid w:val="008A6E67"/>
    <w:rsid w:val="008A7276"/>
    <w:rsid w:val="008A756B"/>
    <w:rsid w:val="008A7870"/>
    <w:rsid w:val="008B09CB"/>
    <w:rsid w:val="008B18D4"/>
    <w:rsid w:val="008B1E28"/>
    <w:rsid w:val="008B252D"/>
    <w:rsid w:val="008B2E8F"/>
    <w:rsid w:val="008B3405"/>
    <w:rsid w:val="008B3931"/>
    <w:rsid w:val="008B3E45"/>
    <w:rsid w:val="008B495D"/>
    <w:rsid w:val="008B4C8E"/>
    <w:rsid w:val="008B6146"/>
    <w:rsid w:val="008B650C"/>
    <w:rsid w:val="008B70FE"/>
    <w:rsid w:val="008C164D"/>
    <w:rsid w:val="008C2040"/>
    <w:rsid w:val="008C2C2E"/>
    <w:rsid w:val="008C39BA"/>
    <w:rsid w:val="008C39DB"/>
    <w:rsid w:val="008C5517"/>
    <w:rsid w:val="008C743A"/>
    <w:rsid w:val="008C7638"/>
    <w:rsid w:val="008D043C"/>
    <w:rsid w:val="008D0EF3"/>
    <w:rsid w:val="008D24B3"/>
    <w:rsid w:val="008D2E3F"/>
    <w:rsid w:val="008D353E"/>
    <w:rsid w:val="008D3811"/>
    <w:rsid w:val="008D4324"/>
    <w:rsid w:val="008D4FA5"/>
    <w:rsid w:val="008D5599"/>
    <w:rsid w:val="008D58EC"/>
    <w:rsid w:val="008D5940"/>
    <w:rsid w:val="008D61B2"/>
    <w:rsid w:val="008D65CF"/>
    <w:rsid w:val="008D6729"/>
    <w:rsid w:val="008D72BF"/>
    <w:rsid w:val="008D7BD1"/>
    <w:rsid w:val="008E2DA6"/>
    <w:rsid w:val="008E3C94"/>
    <w:rsid w:val="008E43A7"/>
    <w:rsid w:val="008E46E2"/>
    <w:rsid w:val="008E5978"/>
    <w:rsid w:val="008E5C8B"/>
    <w:rsid w:val="008E5F7F"/>
    <w:rsid w:val="008E6B9D"/>
    <w:rsid w:val="008E6BD2"/>
    <w:rsid w:val="008E6CC5"/>
    <w:rsid w:val="008F0896"/>
    <w:rsid w:val="008F0D31"/>
    <w:rsid w:val="008F26BE"/>
    <w:rsid w:val="008F3FF3"/>
    <w:rsid w:val="008F422F"/>
    <w:rsid w:val="008F6897"/>
    <w:rsid w:val="008F7217"/>
    <w:rsid w:val="008F7CF5"/>
    <w:rsid w:val="008F7DAF"/>
    <w:rsid w:val="00900124"/>
    <w:rsid w:val="0090029B"/>
    <w:rsid w:val="00900B19"/>
    <w:rsid w:val="009021A9"/>
    <w:rsid w:val="009026EB"/>
    <w:rsid w:val="00902A66"/>
    <w:rsid w:val="00902CA2"/>
    <w:rsid w:val="009044DC"/>
    <w:rsid w:val="00904561"/>
    <w:rsid w:val="0090548D"/>
    <w:rsid w:val="0090571B"/>
    <w:rsid w:val="00906506"/>
    <w:rsid w:val="00906D85"/>
    <w:rsid w:val="00907540"/>
    <w:rsid w:val="00910EAE"/>
    <w:rsid w:val="00911078"/>
    <w:rsid w:val="00912607"/>
    <w:rsid w:val="00912ABD"/>
    <w:rsid w:val="00915161"/>
    <w:rsid w:val="00915CC9"/>
    <w:rsid w:val="00915F2F"/>
    <w:rsid w:val="00915FC1"/>
    <w:rsid w:val="00916B00"/>
    <w:rsid w:val="009170FC"/>
    <w:rsid w:val="0092017F"/>
    <w:rsid w:val="0092068A"/>
    <w:rsid w:val="0092083C"/>
    <w:rsid w:val="009208B0"/>
    <w:rsid w:val="00921092"/>
    <w:rsid w:val="0092173E"/>
    <w:rsid w:val="00923346"/>
    <w:rsid w:val="00923739"/>
    <w:rsid w:val="00923F5A"/>
    <w:rsid w:val="00924B48"/>
    <w:rsid w:val="00924E82"/>
    <w:rsid w:val="009258AD"/>
    <w:rsid w:val="00926700"/>
    <w:rsid w:val="00927023"/>
    <w:rsid w:val="009304C4"/>
    <w:rsid w:val="009312B3"/>
    <w:rsid w:val="009312B5"/>
    <w:rsid w:val="00931895"/>
    <w:rsid w:val="0093193D"/>
    <w:rsid w:val="00932C99"/>
    <w:rsid w:val="00932D0C"/>
    <w:rsid w:val="0093419E"/>
    <w:rsid w:val="009341F8"/>
    <w:rsid w:val="009342E0"/>
    <w:rsid w:val="00935528"/>
    <w:rsid w:val="00935E62"/>
    <w:rsid w:val="00935EC7"/>
    <w:rsid w:val="0093647F"/>
    <w:rsid w:val="0093760F"/>
    <w:rsid w:val="009378A1"/>
    <w:rsid w:val="00937CD3"/>
    <w:rsid w:val="00937F25"/>
    <w:rsid w:val="00937F8A"/>
    <w:rsid w:val="00940E54"/>
    <w:rsid w:val="009417B2"/>
    <w:rsid w:val="009455D1"/>
    <w:rsid w:val="0094574F"/>
    <w:rsid w:val="00946737"/>
    <w:rsid w:val="00950EA4"/>
    <w:rsid w:val="00950F4E"/>
    <w:rsid w:val="00952638"/>
    <w:rsid w:val="009531EE"/>
    <w:rsid w:val="009538A9"/>
    <w:rsid w:val="00954646"/>
    <w:rsid w:val="00954688"/>
    <w:rsid w:val="00954C8E"/>
    <w:rsid w:val="00955170"/>
    <w:rsid w:val="00955D01"/>
    <w:rsid w:val="00955EE5"/>
    <w:rsid w:val="00957FAB"/>
    <w:rsid w:val="009602C8"/>
    <w:rsid w:val="0096074C"/>
    <w:rsid w:val="00961122"/>
    <w:rsid w:val="009615F3"/>
    <w:rsid w:val="00961D53"/>
    <w:rsid w:val="00962139"/>
    <w:rsid w:val="00962A60"/>
    <w:rsid w:val="009640B1"/>
    <w:rsid w:val="00964663"/>
    <w:rsid w:val="00964A74"/>
    <w:rsid w:val="00964F71"/>
    <w:rsid w:val="009659EB"/>
    <w:rsid w:val="0097019D"/>
    <w:rsid w:val="00970765"/>
    <w:rsid w:val="00970B98"/>
    <w:rsid w:val="00970D7D"/>
    <w:rsid w:val="00970DD7"/>
    <w:rsid w:val="00971F7B"/>
    <w:rsid w:val="00972316"/>
    <w:rsid w:val="009735CB"/>
    <w:rsid w:val="00973F43"/>
    <w:rsid w:val="00974614"/>
    <w:rsid w:val="00974B96"/>
    <w:rsid w:val="00974CE8"/>
    <w:rsid w:val="00974FDF"/>
    <w:rsid w:val="009757BB"/>
    <w:rsid w:val="00975973"/>
    <w:rsid w:val="00975F5F"/>
    <w:rsid w:val="009761C3"/>
    <w:rsid w:val="00976434"/>
    <w:rsid w:val="00976552"/>
    <w:rsid w:val="00976A4C"/>
    <w:rsid w:val="00976B0E"/>
    <w:rsid w:val="00977CDD"/>
    <w:rsid w:val="009805C8"/>
    <w:rsid w:val="00980C1C"/>
    <w:rsid w:val="00981D2F"/>
    <w:rsid w:val="009836C4"/>
    <w:rsid w:val="00983F39"/>
    <w:rsid w:val="0098484D"/>
    <w:rsid w:val="00984F1F"/>
    <w:rsid w:val="00985668"/>
    <w:rsid w:val="009876B1"/>
    <w:rsid w:val="009879D2"/>
    <w:rsid w:val="00990DF5"/>
    <w:rsid w:val="0099320C"/>
    <w:rsid w:val="00993553"/>
    <w:rsid w:val="00993D1C"/>
    <w:rsid w:val="00994000"/>
    <w:rsid w:val="00994E1D"/>
    <w:rsid w:val="009952B3"/>
    <w:rsid w:val="0099753A"/>
    <w:rsid w:val="009977B7"/>
    <w:rsid w:val="00997BB2"/>
    <w:rsid w:val="00997BDF"/>
    <w:rsid w:val="009A00ED"/>
    <w:rsid w:val="009A13BF"/>
    <w:rsid w:val="009A17D5"/>
    <w:rsid w:val="009A1D4F"/>
    <w:rsid w:val="009A2BA4"/>
    <w:rsid w:val="009A2C4E"/>
    <w:rsid w:val="009A2E87"/>
    <w:rsid w:val="009A3257"/>
    <w:rsid w:val="009A554E"/>
    <w:rsid w:val="009A555C"/>
    <w:rsid w:val="009A59BB"/>
    <w:rsid w:val="009A717B"/>
    <w:rsid w:val="009A7773"/>
    <w:rsid w:val="009A7DBB"/>
    <w:rsid w:val="009B09B9"/>
    <w:rsid w:val="009B10C8"/>
    <w:rsid w:val="009B1249"/>
    <w:rsid w:val="009B14BB"/>
    <w:rsid w:val="009B1D1D"/>
    <w:rsid w:val="009B1D9E"/>
    <w:rsid w:val="009B209A"/>
    <w:rsid w:val="009B2342"/>
    <w:rsid w:val="009B3EB9"/>
    <w:rsid w:val="009B417D"/>
    <w:rsid w:val="009B54B8"/>
    <w:rsid w:val="009B599D"/>
    <w:rsid w:val="009B66F6"/>
    <w:rsid w:val="009B72C1"/>
    <w:rsid w:val="009C0C70"/>
    <w:rsid w:val="009C0E84"/>
    <w:rsid w:val="009C1790"/>
    <w:rsid w:val="009C252A"/>
    <w:rsid w:val="009C28D7"/>
    <w:rsid w:val="009C377A"/>
    <w:rsid w:val="009C4136"/>
    <w:rsid w:val="009C438C"/>
    <w:rsid w:val="009C451F"/>
    <w:rsid w:val="009C473B"/>
    <w:rsid w:val="009C532E"/>
    <w:rsid w:val="009C5DA0"/>
    <w:rsid w:val="009C6B0A"/>
    <w:rsid w:val="009C6BFA"/>
    <w:rsid w:val="009C7260"/>
    <w:rsid w:val="009C7AFE"/>
    <w:rsid w:val="009D0209"/>
    <w:rsid w:val="009D0B09"/>
    <w:rsid w:val="009D15FD"/>
    <w:rsid w:val="009D2247"/>
    <w:rsid w:val="009D25BA"/>
    <w:rsid w:val="009D4099"/>
    <w:rsid w:val="009D42AC"/>
    <w:rsid w:val="009D63E8"/>
    <w:rsid w:val="009D7943"/>
    <w:rsid w:val="009E0138"/>
    <w:rsid w:val="009E05F1"/>
    <w:rsid w:val="009E0C25"/>
    <w:rsid w:val="009E1205"/>
    <w:rsid w:val="009E1540"/>
    <w:rsid w:val="009E18C6"/>
    <w:rsid w:val="009E18F4"/>
    <w:rsid w:val="009E281F"/>
    <w:rsid w:val="009E323F"/>
    <w:rsid w:val="009E438F"/>
    <w:rsid w:val="009E4FCC"/>
    <w:rsid w:val="009E56D7"/>
    <w:rsid w:val="009E7A67"/>
    <w:rsid w:val="009E7DE3"/>
    <w:rsid w:val="009F0845"/>
    <w:rsid w:val="009F08B4"/>
    <w:rsid w:val="009F11AC"/>
    <w:rsid w:val="009F1AF6"/>
    <w:rsid w:val="009F1F7C"/>
    <w:rsid w:val="009F239D"/>
    <w:rsid w:val="009F23B0"/>
    <w:rsid w:val="009F4A7B"/>
    <w:rsid w:val="009F4E6D"/>
    <w:rsid w:val="009F4ED4"/>
    <w:rsid w:val="009F61DA"/>
    <w:rsid w:val="009F7D71"/>
    <w:rsid w:val="00A00E3E"/>
    <w:rsid w:val="00A01BBD"/>
    <w:rsid w:val="00A02CB3"/>
    <w:rsid w:val="00A0343E"/>
    <w:rsid w:val="00A04056"/>
    <w:rsid w:val="00A044FA"/>
    <w:rsid w:val="00A04AFA"/>
    <w:rsid w:val="00A05130"/>
    <w:rsid w:val="00A05697"/>
    <w:rsid w:val="00A056DD"/>
    <w:rsid w:val="00A05ACC"/>
    <w:rsid w:val="00A061CE"/>
    <w:rsid w:val="00A062E1"/>
    <w:rsid w:val="00A06356"/>
    <w:rsid w:val="00A0636E"/>
    <w:rsid w:val="00A06D09"/>
    <w:rsid w:val="00A06E44"/>
    <w:rsid w:val="00A072F7"/>
    <w:rsid w:val="00A075C3"/>
    <w:rsid w:val="00A0771A"/>
    <w:rsid w:val="00A07EBA"/>
    <w:rsid w:val="00A07F85"/>
    <w:rsid w:val="00A10141"/>
    <w:rsid w:val="00A10C0B"/>
    <w:rsid w:val="00A10C4E"/>
    <w:rsid w:val="00A10D4A"/>
    <w:rsid w:val="00A11498"/>
    <w:rsid w:val="00A11F81"/>
    <w:rsid w:val="00A14725"/>
    <w:rsid w:val="00A14CEF"/>
    <w:rsid w:val="00A15E4A"/>
    <w:rsid w:val="00A16C64"/>
    <w:rsid w:val="00A1748C"/>
    <w:rsid w:val="00A179E5"/>
    <w:rsid w:val="00A17D6B"/>
    <w:rsid w:val="00A20B2C"/>
    <w:rsid w:val="00A20FFF"/>
    <w:rsid w:val="00A212BA"/>
    <w:rsid w:val="00A216DC"/>
    <w:rsid w:val="00A21CE5"/>
    <w:rsid w:val="00A2316A"/>
    <w:rsid w:val="00A23597"/>
    <w:rsid w:val="00A236B5"/>
    <w:rsid w:val="00A23AD2"/>
    <w:rsid w:val="00A25329"/>
    <w:rsid w:val="00A2557D"/>
    <w:rsid w:val="00A25F57"/>
    <w:rsid w:val="00A262A5"/>
    <w:rsid w:val="00A265BB"/>
    <w:rsid w:val="00A26ECD"/>
    <w:rsid w:val="00A27850"/>
    <w:rsid w:val="00A27AD1"/>
    <w:rsid w:val="00A312F8"/>
    <w:rsid w:val="00A32782"/>
    <w:rsid w:val="00A32FE8"/>
    <w:rsid w:val="00A3388C"/>
    <w:rsid w:val="00A34443"/>
    <w:rsid w:val="00A3481A"/>
    <w:rsid w:val="00A349D2"/>
    <w:rsid w:val="00A35CD9"/>
    <w:rsid w:val="00A370F1"/>
    <w:rsid w:val="00A37C0A"/>
    <w:rsid w:val="00A40087"/>
    <w:rsid w:val="00A40298"/>
    <w:rsid w:val="00A416BB"/>
    <w:rsid w:val="00A41927"/>
    <w:rsid w:val="00A42C78"/>
    <w:rsid w:val="00A43090"/>
    <w:rsid w:val="00A434DF"/>
    <w:rsid w:val="00A43C0C"/>
    <w:rsid w:val="00A442AE"/>
    <w:rsid w:val="00A44360"/>
    <w:rsid w:val="00A45938"/>
    <w:rsid w:val="00A46310"/>
    <w:rsid w:val="00A465F1"/>
    <w:rsid w:val="00A466FD"/>
    <w:rsid w:val="00A46E1F"/>
    <w:rsid w:val="00A47E42"/>
    <w:rsid w:val="00A509B4"/>
    <w:rsid w:val="00A50D37"/>
    <w:rsid w:val="00A517A8"/>
    <w:rsid w:val="00A51E77"/>
    <w:rsid w:val="00A520C7"/>
    <w:rsid w:val="00A52CCA"/>
    <w:rsid w:val="00A52FE1"/>
    <w:rsid w:val="00A537B6"/>
    <w:rsid w:val="00A54745"/>
    <w:rsid w:val="00A54941"/>
    <w:rsid w:val="00A55AD1"/>
    <w:rsid w:val="00A55D22"/>
    <w:rsid w:val="00A55F1A"/>
    <w:rsid w:val="00A564F1"/>
    <w:rsid w:val="00A568BB"/>
    <w:rsid w:val="00A570C1"/>
    <w:rsid w:val="00A57A0C"/>
    <w:rsid w:val="00A57D01"/>
    <w:rsid w:val="00A57D88"/>
    <w:rsid w:val="00A60084"/>
    <w:rsid w:val="00A64D39"/>
    <w:rsid w:val="00A65BC7"/>
    <w:rsid w:val="00A65FE4"/>
    <w:rsid w:val="00A665B6"/>
    <w:rsid w:val="00A66B2C"/>
    <w:rsid w:val="00A66D94"/>
    <w:rsid w:val="00A66F6E"/>
    <w:rsid w:val="00A67E34"/>
    <w:rsid w:val="00A70A0C"/>
    <w:rsid w:val="00A72906"/>
    <w:rsid w:val="00A72D5F"/>
    <w:rsid w:val="00A737C9"/>
    <w:rsid w:val="00A7420D"/>
    <w:rsid w:val="00A7496A"/>
    <w:rsid w:val="00A74D2D"/>
    <w:rsid w:val="00A74DEC"/>
    <w:rsid w:val="00A763FD"/>
    <w:rsid w:val="00A77171"/>
    <w:rsid w:val="00A7791A"/>
    <w:rsid w:val="00A8058C"/>
    <w:rsid w:val="00A80F0C"/>
    <w:rsid w:val="00A811C2"/>
    <w:rsid w:val="00A814F7"/>
    <w:rsid w:val="00A8254E"/>
    <w:rsid w:val="00A82B64"/>
    <w:rsid w:val="00A82D40"/>
    <w:rsid w:val="00A8365B"/>
    <w:rsid w:val="00A875BA"/>
    <w:rsid w:val="00A917AD"/>
    <w:rsid w:val="00A92911"/>
    <w:rsid w:val="00A94130"/>
    <w:rsid w:val="00A94862"/>
    <w:rsid w:val="00A948F7"/>
    <w:rsid w:val="00A94A87"/>
    <w:rsid w:val="00A962E7"/>
    <w:rsid w:val="00A9649D"/>
    <w:rsid w:val="00A97402"/>
    <w:rsid w:val="00A9752F"/>
    <w:rsid w:val="00A97C42"/>
    <w:rsid w:val="00AA00BA"/>
    <w:rsid w:val="00AA024A"/>
    <w:rsid w:val="00AA0BD7"/>
    <w:rsid w:val="00AA0CE6"/>
    <w:rsid w:val="00AA1DE2"/>
    <w:rsid w:val="00AA26DD"/>
    <w:rsid w:val="00AA2A66"/>
    <w:rsid w:val="00AA5016"/>
    <w:rsid w:val="00AA6138"/>
    <w:rsid w:val="00AA68E5"/>
    <w:rsid w:val="00AA6A5F"/>
    <w:rsid w:val="00AA7F00"/>
    <w:rsid w:val="00AB03D8"/>
    <w:rsid w:val="00AB0A23"/>
    <w:rsid w:val="00AB2474"/>
    <w:rsid w:val="00AB27B9"/>
    <w:rsid w:val="00AB29B0"/>
    <w:rsid w:val="00AB3C5A"/>
    <w:rsid w:val="00AB3C92"/>
    <w:rsid w:val="00AB494C"/>
    <w:rsid w:val="00AB5242"/>
    <w:rsid w:val="00AB5B54"/>
    <w:rsid w:val="00AB5EA4"/>
    <w:rsid w:val="00AB6ED3"/>
    <w:rsid w:val="00AB7732"/>
    <w:rsid w:val="00AC00FD"/>
    <w:rsid w:val="00AC09E9"/>
    <w:rsid w:val="00AC115E"/>
    <w:rsid w:val="00AC1903"/>
    <w:rsid w:val="00AC1A3E"/>
    <w:rsid w:val="00AC1E00"/>
    <w:rsid w:val="00AC29B6"/>
    <w:rsid w:val="00AC3046"/>
    <w:rsid w:val="00AC3965"/>
    <w:rsid w:val="00AC3B48"/>
    <w:rsid w:val="00AC48C6"/>
    <w:rsid w:val="00AC4EA6"/>
    <w:rsid w:val="00AC6EE5"/>
    <w:rsid w:val="00AC70C7"/>
    <w:rsid w:val="00AC787F"/>
    <w:rsid w:val="00AD01F0"/>
    <w:rsid w:val="00AD01F5"/>
    <w:rsid w:val="00AD1C64"/>
    <w:rsid w:val="00AD3004"/>
    <w:rsid w:val="00AD323A"/>
    <w:rsid w:val="00AD349A"/>
    <w:rsid w:val="00AD4EB4"/>
    <w:rsid w:val="00AD68D9"/>
    <w:rsid w:val="00AD68EC"/>
    <w:rsid w:val="00AD6C1D"/>
    <w:rsid w:val="00AD6FD6"/>
    <w:rsid w:val="00AD7AD3"/>
    <w:rsid w:val="00AD7DB5"/>
    <w:rsid w:val="00AD7F4B"/>
    <w:rsid w:val="00AE0F6B"/>
    <w:rsid w:val="00AE212C"/>
    <w:rsid w:val="00AE28E6"/>
    <w:rsid w:val="00AE3112"/>
    <w:rsid w:val="00AE3205"/>
    <w:rsid w:val="00AE369F"/>
    <w:rsid w:val="00AE40F2"/>
    <w:rsid w:val="00AE457C"/>
    <w:rsid w:val="00AE489D"/>
    <w:rsid w:val="00AE7036"/>
    <w:rsid w:val="00AE7344"/>
    <w:rsid w:val="00AF015C"/>
    <w:rsid w:val="00AF01BA"/>
    <w:rsid w:val="00AF02C3"/>
    <w:rsid w:val="00AF12CD"/>
    <w:rsid w:val="00AF2245"/>
    <w:rsid w:val="00AF2F7E"/>
    <w:rsid w:val="00AF3498"/>
    <w:rsid w:val="00AF3C8E"/>
    <w:rsid w:val="00AF4EE2"/>
    <w:rsid w:val="00AF5BCE"/>
    <w:rsid w:val="00AF6079"/>
    <w:rsid w:val="00AF6932"/>
    <w:rsid w:val="00AF6C2B"/>
    <w:rsid w:val="00AF6F19"/>
    <w:rsid w:val="00AF6F65"/>
    <w:rsid w:val="00AF7E2E"/>
    <w:rsid w:val="00B005A0"/>
    <w:rsid w:val="00B00B02"/>
    <w:rsid w:val="00B01F91"/>
    <w:rsid w:val="00B02F56"/>
    <w:rsid w:val="00B036F5"/>
    <w:rsid w:val="00B04D34"/>
    <w:rsid w:val="00B054DC"/>
    <w:rsid w:val="00B0575E"/>
    <w:rsid w:val="00B05903"/>
    <w:rsid w:val="00B0754E"/>
    <w:rsid w:val="00B07822"/>
    <w:rsid w:val="00B119C6"/>
    <w:rsid w:val="00B11F2C"/>
    <w:rsid w:val="00B1257B"/>
    <w:rsid w:val="00B135F2"/>
    <w:rsid w:val="00B142ED"/>
    <w:rsid w:val="00B14716"/>
    <w:rsid w:val="00B14959"/>
    <w:rsid w:val="00B15104"/>
    <w:rsid w:val="00B15208"/>
    <w:rsid w:val="00B15310"/>
    <w:rsid w:val="00B156CD"/>
    <w:rsid w:val="00B15D6F"/>
    <w:rsid w:val="00B162A8"/>
    <w:rsid w:val="00B168A3"/>
    <w:rsid w:val="00B16B0A"/>
    <w:rsid w:val="00B16CB8"/>
    <w:rsid w:val="00B17501"/>
    <w:rsid w:val="00B205D6"/>
    <w:rsid w:val="00B21E11"/>
    <w:rsid w:val="00B21E90"/>
    <w:rsid w:val="00B229DE"/>
    <w:rsid w:val="00B23089"/>
    <w:rsid w:val="00B238FD"/>
    <w:rsid w:val="00B24E5E"/>
    <w:rsid w:val="00B2551E"/>
    <w:rsid w:val="00B25D4D"/>
    <w:rsid w:val="00B25DD1"/>
    <w:rsid w:val="00B26038"/>
    <w:rsid w:val="00B26510"/>
    <w:rsid w:val="00B27072"/>
    <w:rsid w:val="00B27981"/>
    <w:rsid w:val="00B305E1"/>
    <w:rsid w:val="00B32A7C"/>
    <w:rsid w:val="00B33303"/>
    <w:rsid w:val="00B33382"/>
    <w:rsid w:val="00B34360"/>
    <w:rsid w:val="00B34FB8"/>
    <w:rsid w:val="00B35112"/>
    <w:rsid w:val="00B357C2"/>
    <w:rsid w:val="00B37154"/>
    <w:rsid w:val="00B378C7"/>
    <w:rsid w:val="00B379FE"/>
    <w:rsid w:val="00B403A0"/>
    <w:rsid w:val="00B4099E"/>
    <w:rsid w:val="00B40BE8"/>
    <w:rsid w:val="00B40F83"/>
    <w:rsid w:val="00B417C3"/>
    <w:rsid w:val="00B419E7"/>
    <w:rsid w:val="00B41A25"/>
    <w:rsid w:val="00B41E42"/>
    <w:rsid w:val="00B4215F"/>
    <w:rsid w:val="00B424B3"/>
    <w:rsid w:val="00B43064"/>
    <w:rsid w:val="00B4363F"/>
    <w:rsid w:val="00B43697"/>
    <w:rsid w:val="00B437FB"/>
    <w:rsid w:val="00B43A26"/>
    <w:rsid w:val="00B43C69"/>
    <w:rsid w:val="00B4496C"/>
    <w:rsid w:val="00B449AF"/>
    <w:rsid w:val="00B4611B"/>
    <w:rsid w:val="00B467A2"/>
    <w:rsid w:val="00B467F6"/>
    <w:rsid w:val="00B47FAC"/>
    <w:rsid w:val="00B5193C"/>
    <w:rsid w:val="00B51A5C"/>
    <w:rsid w:val="00B53BA1"/>
    <w:rsid w:val="00B53EB4"/>
    <w:rsid w:val="00B54221"/>
    <w:rsid w:val="00B54F6B"/>
    <w:rsid w:val="00B5532A"/>
    <w:rsid w:val="00B5563E"/>
    <w:rsid w:val="00B55A7F"/>
    <w:rsid w:val="00B5749C"/>
    <w:rsid w:val="00B57A68"/>
    <w:rsid w:val="00B60B38"/>
    <w:rsid w:val="00B60F37"/>
    <w:rsid w:val="00B61089"/>
    <w:rsid w:val="00B62122"/>
    <w:rsid w:val="00B62AB4"/>
    <w:rsid w:val="00B62B06"/>
    <w:rsid w:val="00B63067"/>
    <w:rsid w:val="00B63574"/>
    <w:rsid w:val="00B63E56"/>
    <w:rsid w:val="00B642E7"/>
    <w:rsid w:val="00B643A4"/>
    <w:rsid w:val="00B64604"/>
    <w:rsid w:val="00B64793"/>
    <w:rsid w:val="00B648D4"/>
    <w:rsid w:val="00B64D26"/>
    <w:rsid w:val="00B6637C"/>
    <w:rsid w:val="00B66CA4"/>
    <w:rsid w:val="00B67386"/>
    <w:rsid w:val="00B67A11"/>
    <w:rsid w:val="00B70A7B"/>
    <w:rsid w:val="00B70A9C"/>
    <w:rsid w:val="00B716C9"/>
    <w:rsid w:val="00B721E1"/>
    <w:rsid w:val="00B73417"/>
    <w:rsid w:val="00B7447C"/>
    <w:rsid w:val="00B74AAD"/>
    <w:rsid w:val="00B74B7F"/>
    <w:rsid w:val="00B75117"/>
    <w:rsid w:val="00B76D92"/>
    <w:rsid w:val="00B77D5E"/>
    <w:rsid w:val="00B8064B"/>
    <w:rsid w:val="00B80F38"/>
    <w:rsid w:val="00B81507"/>
    <w:rsid w:val="00B816BB"/>
    <w:rsid w:val="00B8197B"/>
    <w:rsid w:val="00B82A75"/>
    <w:rsid w:val="00B8323C"/>
    <w:rsid w:val="00B8359C"/>
    <w:rsid w:val="00B843A5"/>
    <w:rsid w:val="00B84589"/>
    <w:rsid w:val="00B85343"/>
    <w:rsid w:val="00B8542C"/>
    <w:rsid w:val="00B8606D"/>
    <w:rsid w:val="00B86111"/>
    <w:rsid w:val="00B8683E"/>
    <w:rsid w:val="00B86ADA"/>
    <w:rsid w:val="00B86FFC"/>
    <w:rsid w:val="00B877C3"/>
    <w:rsid w:val="00B908C9"/>
    <w:rsid w:val="00B90B7F"/>
    <w:rsid w:val="00B91275"/>
    <w:rsid w:val="00B9168B"/>
    <w:rsid w:val="00B91C0B"/>
    <w:rsid w:val="00B9270D"/>
    <w:rsid w:val="00B92C9E"/>
    <w:rsid w:val="00B94E84"/>
    <w:rsid w:val="00BA0164"/>
    <w:rsid w:val="00BA0988"/>
    <w:rsid w:val="00BA17A7"/>
    <w:rsid w:val="00BA276F"/>
    <w:rsid w:val="00BA2A9F"/>
    <w:rsid w:val="00BA411A"/>
    <w:rsid w:val="00BA58AE"/>
    <w:rsid w:val="00BA5C35"/>
    <w:rsid w:val="00BA5CCE"/>
    <w:rsid w:val="00BA615E"/>
    <w:rsid w:val="00BA629E"/>
    <w:rsid w:val="00BA64A0"/>
    <w:rsid w:val="00BA66A5"/>
    <w:rsid w:val="00BA7079"/>
    <w:rsid w:val="00BA747F"/>
    <w:rsid w:val="00BB06A1"/>
    <w:rsid w:val="00BB0B57"/>
    <w:rsid w:val="00BB0DF0"/>
    <w:rsid w:val="00BB1153"/>
    <w:rsid w:val="00BB18DD"/>
    <w:rsid w:val="00BB1B4A"/>
    <w:rsid w:val="00BB2489"/>
    <w:rsid w:val="00BB2A5F"/>
    <w:rsid w:val="00BB2F18"/>
    <w:rsid w:val="00BB36CE"/>
    <w:rsid w:val="00BB4375"/>
    <w:rsid w:val="00BB4F29"/>
    <w:rsid w:val="00BB4F5E"/>
    <w:rsid w:val="00BB619D"/>
    <w:rsid w:val="00BB6A30"/>
    <w:rsid w:val="00BB6D82"/>
    <w:rsid w:val="00BB7CE4"/>
    <w:rsid w:val="00BC0ACF"/>
    <w:rsid w:val="00BC0EEC"/>
    <w:rsid w:val="00BC0F00"/>
    <w:rsid w:val="00BC24E5"/>
    <w:rsid w:val="00BC261D"/>
    <w:rsid w:val="00BC384B"/>
    <w:rsid w:val="00BC474C"/>
    <w:rsid w:val="00BC4A21"/>
    <w:rsid w:val="00BC5446"/>
    <w:rsid w:val="00BC585E"/>
    <w:rsid w:val="00BC598B"/>
    <w:rsid w:val="00BC6928"/>
    <w:rsid w:val="00BC6CE7"/>
    <w:rsid w:val="00BD0442"/>
    <w:rsid w:val="00BD048D"/>
    <w:rsid w:val="00BD082C"/>
    <w:rsid w:val="00BD1B6B"/>
    <w:rsid w:val="00BD298D"/>
    <w:rsid w:val="00BD329C"/>
    <w:rsid w:val="00BD4789"/>
    <w:rsid w:val="00BD4865"/>
    <w:rsid w:val="00BD48CA"/>
    <w:rsid w:val="00BD4FA4"/>
    <w:rsid w:val="00BD572E"/>
    <w:rsid w:val="00BD748A"/>
    <w:rsid w:val="00BD764B"/>
    <w:rsid w:val="00BD765D"/>
    <w:rsid w:val="00BD76DB"/>
    <w:rsid w:val="00BD7DE4"/>
    <w:rsid w:val="00BE0AD3"/>
    <w:rsid w:val="00BE0B11"/>
    <w:rsid w:val="00BE0FFE"/>
    <w:rsid w:val="00BE10F4"/>
    <w:rsid w:val="00BE176B"/>
    <w:rsid w:val="00BE17B1"/>
    <w:rsid w:val="00BE2767"/>
    <w:rsid w:val="00BE2E2E"/>
    <w:rsid w:val="00BE3CC4"/>
    <w:rsid w:val="00BE4BCD"/>
    <w:rsid w:val="00BE5444"/>
    <w:rsid w:val="00BE6B45"/>
    <w:rsid w:val="00BE751F"/>
    <w:rsid w:val="00BE7E90"/>
    <w:rsid w:val="00BF0B7A"/>
    <w:rsid w:val="00BF189C"/>
    <w:rsid w:val="00BF1E9A"/>
    <w:rsid w:val="00BF4154"/>
    <w:rsid w:val="00BF41C7"/>
    <w:rsid w:val="00BF4C9E"/>
    <w:rsid w:val="00BF5667"/>
    <w:rsid w:val="00BF5A3A"/>
    <w:rsid w:val="00BF5B6F"/>
    <w:rsid w:val="00BF5C03"/>
    <w:rsid w:val="00BF5CDC"/>
    <w:rsid w:val="00BF5D01"/>
    <w:rsid w:val="00BF6202"/>
    <w:rsid w:val="00BF631B"/>
    <w:rsid w:val="00BF6F75"/>
    <w:rsid w:val="00BF7222"/>
    <w:rsid w:val="00BF799F"/>
    <w:rsid w:val="00BF7CF9"/>
    <w:rsid w:val="00BF7D32"/>
    <w:rsid w:val="00BF7DD9"/>
    <w:rsid w:val="00C0040B"/>
    <w:rsid w:val="00C00623"/>
    <w:rsid w:val="00C00E8E"/>
    <w:rsid w:val="00C018AF"/>
    <w:rsid w:val="00C01DAE"/>
    <w:rsid w:val="00C022AF"/>
    <w:rsid w:val="00C02761"/>
    <w:rsid w:val="00C0292C"/>
    <w:rsid w:val="00C03660"/>
    <w:rsid w:val="00C03A8A"/>
    <w:rsid w:val="00C03BFA"/>
    <w:rsid w:val="00C03C1B"/>
    <w:rsid w:val="00C04E33"/>
    <w:rsid w:val="00C05151"/>
    <w:rsid w:val="00C059DF"/>
    <w:rsid w:val="00C06394"/>
    <w:rsid w:val="00C067B9"/>
    <w:rsid w:val="00C06B93"/>
    <w:rsid w:val="00C06FE1"/>
    <w:rsid w:val="00C07282"/>
    <w:rsid w:val="00C07B6E"/>
    <w:rsid w:val="00C07D7A"/>
    <w:rsid w:val="00C10023"/>
    <w:rsid w:val="00C1181E"/>
    <w:rsid w:val="00C11A35"/>
    <w:rsid w:val="00C12B7E"/>
    <w:rsid w:val="00C13FC8"/>
    <w:rsid w:val="00C14A46"/>
    <w:rsid w:val="00C15965"/>
    <w:rsid w:val="00C15C51"/>
    <w:rsid w:val="00C16C25"/>
    <w:rsid w:val="00C1784D"/>
    <w:rsid w:val="00C205D5"/>
    <w:rsid w:val="00C22C09"/>
    <w:rsid w:val="00C23328"/>
    <w:rsid w:val="00C242B5"/>
    <w:rsid w:val="00C24563"/>
    <w:rsid w:val="00C2501D"/>
    <w:rsid w:val="00C25668"/>
    <w:rsid w:val="00C25C1F"/>
    <w:rsid w:val="00C261CD"/>
    <w:rsid w:val="00C27D9F"/>
    <w:rsid w:val="00C30725"/>
    <w:rsid w:val="00C30F86"/>
    <w:rsid w:val="00C318CA"/>
    <w:rsid w:val="00C323FE"/>
    <w:rsid w:val="00C32DA6"/>
    <w:rsid w:val="00C33979"/>
    <w:rsid w:val="00C34A2D"/>
    <w:rsid w:val="00C34F74"/>
    <w:rsid w:val="00C3524C"/>
    <w:rsid w:val="00C35CA3"/>
    <w:rsid w:val="00C3679B"/>
    <w:rsid w:val="00C40B1C"/>
    <w:rsid w:val="00C40E13"/>
    <w:rsid w:val="00C41572"/>
    <w:rsid w:val="00C421CA"/>
    <w:rsid w:val="00C42521"/>
    <w:rsid w:val="00C4325D"/>
    <w:rsid w:val="00C446ED"/>
    <w:rsid w:val="00C44D7B"/>
    <w:rsid w:val="00C451D4"/>
    <w:rsid w:val="00C45D5E"/>
    <w:rsid w:val="00C4637B"/>
    <w:rsid w:val="00C47122"/>
    <w:rsid w:val="00C47673"/>
    <w:rsid w:val="00C478D0"/>
    <w:rsid w:val="00C47A0D"/>
    <w:rsid w:val="00C47AE8"/>
    <w:rsid w:val="00C47AF8"/>
    <w:rsid w:val="00C52694"/>
    <w:rsid w:val="00C5297C"/>
    <w:rsid w:val="00C52A16"/>
    <w:rsid w:val="00C52EA7"/>
    <w:rsid w:val="00C53410"/>
    <w:rsid w:val="00C534AC"/>
    <w:rsid w:val="00C53697"/>
    <w:rsid w:val="00C54144"/>
    <w:rsid w:val="00C54D60"/>
    <w:rsid w:val="00C55363"/>
    <w:rsid w:val="00C55527"/>
    <w:rsid w:val="00C56693"/>
    <w:rsid w:val="00C568AB"/>
    <w:rsid w:val="00C56A22"/>
    <w:rsid w:val="00C61083"/>
    <w:rsid w:val="00C628C1"/>
    <w:rsid w:val="00C63331"/>
    <w:rsid w:val="00C63BB9"/>
    <w:rsid w:val="00C64186"/>
    <w:rsid w:val="00C64915"/>
    <w:rsid w:val="00C652E3"/>
    <w:rsid w:val="00C654CE"/>
    <w:rsid w:val="00C65D9B"/>
    <w:rsid w:val="00C6618E"/>
    <w:rsid w:val="00C66266"/>
    <w:rsid w:val="00C66BD7"/>
    <w:rsid w:val="00C676EC"/>
    <w:rsid w:val="00C679C8"/>
    <w:rsid w:val="00C70605"/>
    <w:rsid w:val="00C707C3"/>
    <w:rsid w:val="00C71DA0"/>
    <w:rsid w:val="00C7206F"/>
    <w:rsid w:val="00C725BB"/>
    <w:rsid w:val="00C72B80"/>
    <w:rsid w:val="00C72D4A"/>
    <w:rsid w:val="00C739A6"/>
    <w:rsid w:val="00C7479E"/>
    <w:rsid w:val="00C75A32"/>
    <w:rsid w:val="00C77AD1"/>
    <w:rsid w:val="00C77C97"/>
    <w:rsid w:val="00C804DB"/>
    <w:rsid w:val="00C80587"/>
    <w:rsid w:val="00C805DA"/>
    <w:rsid w:val="00C80CBC"/>
    <w:rsid w:val="00C81057"/>
    <w:rsid w:val="00C820B5"/>
    <w:rsid w:val="00C8332B"/>
    <w:rsid w:val="00C8519B"/>
    <w:rsid w:val="00C862B6"/>
    <w:rsid w:val="00C866AD"/>
    <w:rsid w:val="00C867A8"/>
    <w:rsid w:val="00C868C7"/>
    <w:rsid w:val="00C924A8"/>
    <w:rsid w:val="00C9297A"/>
    <w:rsid w:val="00C92F4A"/>
    <w:rsid w:val="00C93049"/>
    <w:rsid w:val="00C93CCA"/>
    <w:rsid w:val="00C9400A"/>
    <w:rsid w:val="00C9460F"/>
    <w:rsid w:val="00C94C58"/>
    <w:rsid w:val="00C94D51"/>
    <w:rsid w:val="00C964DE"/>
    <w:rsid w:val="00C967DD"/>
    <w:rsid w:val="00C97033"/>
    <w:rsid w:val="00C9709D"/>
    <w:rsid w:val="00C975EF"/>
    <w:rsid w:val="00CA12D6"/>
    <w:rsid w:val="00CA29E6"/>
    <w:rsid w:val="00CA2CDF"/>
    <w:rsid w:val="00CA4D6F"/>
    <w:rsid w:val="00CA594E"/>
    <w:rsid w:val="00CA6689"/>
    <w:rsid w:val="00CA693C"/>
    <w:rsid w:val="00CA6DBB"/>
    <w:rsid w:val="00CA7994"/>
    <w:rsid w:val="00CB0620"/>
    <w:rsid w:val="00CB068D"/>
    <w:rsid w:val="00CB1154"/>
    <w:rsid w:val="00CB12DC"/>
    <w:rsid w:val="00CB1A84"/>
    <w:rsid w:val="00CB1F98"/>
    <w:rsid w:val="00CB222E"/>
    <w:rsid w:val="00CB2A06"/>
    <w:rsid w:val="00CB48B2"/>
    <w:rsid w:val="00CB4DD0"/>
    <w:rsid w:val="00CB53CF"/>
    <w:rsid w:val="00CB5C39"/>
    <w:rsid w:val="00CB5F86"/>
    <w:rsid w:val="00CB6157"/>
    <w:rsid w:val="00CB6F70"/>
    <w:rsid w:val="00CB7C04"/>
    <w:rsid w:val="00CC0A3D"/>
    <w:rsid w:val="00CC0B4D"/>
    <w:rsid w:val="00CC2BBB"/>
    <w:rsid w:val="00CC34F3"/>
    <w:rsid w:val="00CC41F3"/>
    <w:rsid w:val="00CC4893"/>
    <w:rsid w:val="00CC53B9"/>
    <w:rsid w:val="00CD0243"/>
    <w:rsid w:val="00CD1A58"/>
    <w:rsid w:val="00CD2D4C"/>
    <w:rsid w:val="00CD30B4"/>
    <w:rsid w:val="00CD349F"/>
    <w:rsid w:val="00CD350E"/>
    <w:rsid w:val="00CD39C5"/>
    <w:rsid w:val="00CD523C"/>
    <w:rsid w:val="00CD56A7"/>
    <w:rsid w:val="00CD56D2"/>
    <w:rsid w:val="00CD5DDD"/>
    <w:rsid w:val="00CD6365"/>
    <w:rsid w:val="00CD693A"/>
    <w:rsid w:val="00CD6E8D"/>
    <w:rsid w:val="00CD6F52"/>
    <w:rsid w:val="00CD71FC"/>
    <w:rsid w:val="00CD782B"/>
    <w:rsid w:val="00CD7946"/>
    <w:rsid w:val="00CE0626"/>
    <w:rsid w:val="00CE06B0"/>
    <w:rsid w:val="00CE07E5"/>
    <w:rsid w:val="00CE0882"/>
    <w:rsid w:val="00CE13FA"/>
    <w:rsid w:val="00CE190C"/>
    <w:rsid w:val="00CE2904"/>
    <w:rsid w:val="00CE3CDF"/>
    <w:rsid w:val="00CE5A36"/>
    <w:rsid w:val="00CE60D0"/>
    <w:rsid w:val="00CE6464"/>
    <w:rsid w:val="00CE65E9"/>
    <w:rsid w:val="00CE6C1C"/>
    <w:rsid w:val="00CE72A6"/>
    <w:rsid w:val="00CE742B"/>
    <w:rsid w:val="00CE7F21"/>
    <w:rsid w:val="00CF0207"/>
    <w:rsid w:val="00CF106B"/>
    <w:rsid w:val="00CF1A85"/>
    <w:rsid w:val="00CF297F"/>
    <w:rsid w:val="00CF2C50"/>
    <w:rsid w:val="00CF4761"/>
    <w:rsid w:val="00CF6CF7"/>
    <w:rsid w:val="00CF6FDF"/>
    <w:rsid w:val="00D01C65"/>
    <w:rsid w:val="00D02AC4"/>
    <w:rsid w:val="00D02BCB"/>
    <w:rsid w:val="00D02C3A"/>
    <w:rsid w:val="00D02F3B"/>
    <w:rsid w:val="00D03562"/>
    <w:rsid w:val="00D0416A"/>
    <w:rsid w:val="00D045E0"/>
    <w:rsid w:val="00D0481C"/>
    <w:rsid w:val="00D05A0A"/>
    <w:rsid w:val="00D05FCD"/>
    <w:rsid w:val="00D075C4"/>
    <w:rsid w:val="00D0795C"/>
    <w:rsid w:val="00D10346"/>
    <w:rsid w:val="00D1091F"/>
    <w:rsid w:val="00D10D03"/>
    <w:rsid w:val="00D11BDC"/>
    <w:rsid w:val="00D120A6"/>
    <w:rsid w:val="00D1236D"/>
    <w:rsid w:val="00D125CE"/>
    <w:rsid w:val="00D12DED"/>
    <w:rsid w:val="00D12E8C"/>
    <w:rsid w:val="00D1387A"/>
    <w:rsid w:val="00D13C0D"/>
    <w:rsid w:val="00D13F3D"/>
    <w:rsid w:val="00D147E8"/>
    <w:rsid w:val="00D15344"/>
    <w:rsid w:val="00D158E9"/>
    <w:rsid w:val="00D15CAF"/>
    <w:rsid w:val="00D16E6A"/>
    <w:rsid w:val="00D21483"/>
    <w:rsid w:val="00D217E6"/>
    <w:rsid w:val="00D21CF5"/>
    <w:rsid w:val="00D22770"/>
    <w:rsid w:val="00D23DAD"/>
    <w:rsid w:val="00D25129"/>
    <w:rsid w:val="00D25714"/>
    <w:rsid w:val="00D258D6"/>
    <w:rsid w:val="00D25D19"/>
    <w:rsid w:val="00D260FC"/>
    <w:rsid w:val="00D2683B"/>
    <w:rsid w:val="00D26E9D"/>
    <w:rsid w:val="00D2706C"/>
    <w:rsid w:val="00D27083"/>
    <w:rsid w:val="00D27356"/>
    <w:rsid w:val="00D30607"/>
    <w:rsid w:val="00D31B6B"/>
    <w:rsid w:val="00D31F51"/>
    <w:rsid w:val="00D32EA4"/>
    <w:rsid w:val="00D337DD"/>
    <w:rsid w:val="00D33B2A"/>
    <w:rsid w:val="00D34AFD"/>
    <w:rsid w:val="00D3653B"/>
    <w:rsid w:val="00D36A4A"/>
    <w:rsid w:val="00D37790"/>
    <w:rsid w:val="00D3795D"/>
    <w:rsid w:val="00D41A30"/>
    <w:rsid w:val="00D4200A"/>
    <w:rsid w:val="00D42809"/>
    <w:rsid w:val="00D42D42"/>
    <w:rsid w:val="00D42EA0"/>
    <w:rsid w:val="00D430E6"/>
    <w:rsid w:val="00D44035"/>
    <w:rsid w:val="00D4494E"/>
    <w:rsid w:val="00D45421"/>
    <w:rsid w:val="00D4666B"/>
    <w:rsid w:val="00D46E62"/>
    <w:rsid w:val="00D50C8E"/>
    <w:rsid w:val="00D50E1D"/>
    <w:rsid w:val="00D50F75"/>
    <w:rsid w:val="00D51C00"/>
    <w:rsid w:val="00D51FED"/>
    <w:rsid w:val="00D52BFA"/>
    <w:rsid w:val="00D542B2"/>
    <w:rsid w:val="00D54C33"/>
    <w:rsid w:val="00D54D37"/>
    <w:rsid w:val="00D54E49"/>
    <w:rsid w:val="00D56B94"/>
    <w:rsid w:val="00D56D55"/>
    <w:rsid w:val="00D56FE8"/>
    <w:rsid w:val="00D57202"/>
    <w:rsid w:val="00D60149"/>
    <w:rsid w:val="00D604B3"/>
    <w:rsid w:val="00D6060C"/>
    <w:rsid w:val="00D616CE"/>
    <w:rsid w:val="00D619E6"/>
    <w:rsid w:val="00D62FC6"/>
    <w:rsid w:val="00D63491"/>
    <w:rsid w:val="00D6384A"/>
    <w:rsid w:val="00D638EB"/>
    <w:rsid w:val="00D63DD0"/>
    <w:rsid w:val="00D64188"/>
    <w:rsid w:val="00D650C2"/>
    <w:rsid w:val="00D651D0"/>
    <w:rsid w:val="00D6617C"/>
    <w:rsid w:val="00D66651"/>
    <w:rsid w:val="00D66868"/>
    <w:rsid w:val="00D67890"/>
    <w:rsid w:val="00D70521"/>
    <w:rsid w:val="00D71062"/>
    <w:rsid w:val="00D71261"/>
    <w:rsid w:val="00D712CE"/>
    <w:rsid w:val="00D715D2"/>
    <w:rsid w:val="00D720B3"/>
    <w:rsid w:val="00D72306"/>
    <w:rsid w:val="00D7237C"/>
    <w:rsid w:val="00D72520"/>
    <w:rsid w:val="00D73D92"/>
    <w:rsid w:val="00D74207"/>
    <w:rsid w:val="00D76B05"/>
    <w:rsid w:val="00D76B64"/>
    <w:rsid w:val="00D7703C"/>
    <w:rsid w:val="00D77318"/>
    <w:rsid w:val="00D80EE4"/>
    <w:rsid w:val="00D80F61"/>
    <w:rsid w:val="00D82B6D"/>
    <w:rsid w:val="00D83A34"/>
    <w:rsid w:val="00D83F08"/>
    <w:rsid w:val="00D85402"/>
    <w:rsid w:val="00D90089"/>
    <w:rsid w:val="00D901AE"/>
    <w:rsid w:val="00D90DAD"/>
    <w:rsid w:val="00D9109C"/>
    <w:rsid w:val="00D918D9"/>
    <w:rsid w:val="00D92A99"/>
    <w:rsid w:val="00D92D37"/>
    <w:rsid w:val="00D95F3F"/>
    <w:rsid w:val="00D9698A"/>
    <w:rsid w:val="00D96A0F"/>
    <w:rsid w:val="00D96D31"/>
    <w:rsid w:val="00DA0679"/>
    <w:rsid w:val="00DA111D"/>
    <w:rsid w:val="00DA2BF5"/>
    <w:rsid w:val="00DA2C43"/>
    <w:rsid w:val="00DA2D8C"/>
    <w:rsid w:val="00DA5225"/>
    <w:rsid w:val="00DA5324"/>
    <w:rsid w:val="00DA5EF0"/>
    <w:rsid w:val="00DA6CA4"/>
    <w:rsid w:val="00DA754B"/>
    <w:rsid w:val="00DA781F"/>
    <w:rsid w:val="00DB0EBC"/>
    <w:rsid w:val="00DB12C4"/>
    <w:rsid w:val="00DB15C8"/>
    <w:rsid w:val="00DB2411"/>
    <w:rsid w:val="00DB375A"/>
    <w:rsid w:val="00DB4072"/>
    <w:rsid w:val="00DB57FB"/>
    <w:rsid w:val="00DB5BE0"/>
    <w:rsid w:val="00DB5F5C"/>
    <w:rsid w:val="00DB6069"/>
    <w:rsid w:val="00DB71A1"/>
    <w:rsid w:val="00DB71B1"/>
    <w:rsid w:val="00DB72A6"/>
    <w:rsid w:val="00DB73BC"/>
    <w:rsid w:val="00DB7CAE"/>
    <w:rsid w:val="00DC023A"/>
    <w:rsid w:val="00DC0775"/>
    <w:rsid w:val="00DC0B99"/>
    <w:rsid w:val="00DC2080"/>
    <w:rsid w:val="00DC21E1"/>
    <w:rsid w:val="00DC2292"/>
    <w:rsid w:val="00DC2C70"/>
    <w:rsid w:val="00DC3286"/>
    <w:rsid w:val="00DC3697"/>
    <w:rsid w:val="00DC406D"/>
    <w:rsid w:val="00DC48AE"/>
    <w:rsid w:val="00DC5ABD"/>
    <w:rsid w:val="00DC7E8B"/>
    <w:rsid w:val="00DD0855"/>
    <w:rsid w:val="00DD121F"/>
    <w:rsid w:val="00DD1784"/>
    <w:rsid w:val="00DD2A49"/>
    <w:rsid w:val="00DD2BB6"/>
    <w:rsid w:val="00DD33AF"/>
    <w:rsid w:val="00DD632B"/>
    <w:rsid w:val="00DD6AD4"/>
    <w:rsid w:val="00DD75AC"/>
    <w:rsid w:val="00DD7C23"/>
    <w:rsid w:val="00DD7D40"/>
    <w:rsid w:val="00DE11D3"/>
    <w:rsid w:val="00DE19D6"/>
    <w:rsid w:val="00DE1AED"/>
    <w:rsid w:val="00DE2609"/>
    <w:rsid w:val="00DE36CB"/>
    <w:rsid w:val="00DE3847"/>
    <w:rsid w:val="00DE5E33"/>
    <w:rsid w:val="00DE7439"/>
    <w:rsid w:val="00DE7726"/>
    <w:rsid w:val="00DE7AAB"/>
    <w:rsid w:val="00DF022B"/>
    <w:rsid w:val="00DF0B04"/>
    <w:rsid w:val="00DF23AC"/>
    <w:rsid w:val="00DF2690"/>
    <w:rsid w:val="00DF2909"/>
    <w:rsid w:val="00DF3526"/>
    <w:rsid w:val="00DF5433"/>
    <w:rsid w:val="00DF6A78"/>
    <w:rsid w:val="00DF7D4F"/>
    <w:rsid w:val="00DF7E1F"/>
    <w:rsid w:val="00E003FF"/>
    <w:rsid w:val="00E00F33"/>
    <w:rsid w:val="00E01289"/>
    <w:rsid w:val="00E0164F"/>
    <w:rsid w:val="00E01C9B"/>
    <w:rsid w:val="00E021C7"/>
    <w:rsid w:val="00E025F1"/>
    <w:rsid w:val="00E03232"/>
    <w:rsid w:val="00E033C6"/>
    <w:rsid w:val="00E04601"/>
    <w:rsid w:val="00E04613"/>
    <w:rsid w:val="00E04A24"/>
    <w:rsid w:val="00E06187"/>
    <w:rsid w:val="00E067D8"/>
    <w:rsid w:val="00E06A27"/>
    <w:rsid w:val="00E06A42"/>
    <w:rsid w:val="00E0745D"/>
    <w:rsid w:val="00E07D44"/>
    <w:rsid w:val="00E07D83"/>
    <w:rsid w:val="00E103D9"/>
    <w:rsid w:val="00E1092A"/>
    <w:rsid w:val="00E11180"/>
    <w:rsid w:val="00E111A6"/>
    <w:rsid w:val="00E114CA"/>
    <w:rsid w:val="00E11722"/>
    <w:rsid w:val="00E11C34"/>
    <w:rsid w:val="00E12082"/>
    <w:rsid w:val="00E1333D"/>
    <w:rsid w:val="00E133BF"/>
    <w:rsid w:val="00E13E67"/>
    <w:rsid w:val="00E14B3B"/>
    <w:rsid w:val="00E1500F"/>
    <w:rsid w:val="00E150EA"/>
    <w:rsid w:val="00E153AD"/>
    <w:rsid w:val="00E17471"/>
    <w:rsid w:val="00E17816"/>
    <w:rsid w:val="00E209F0"/>
    <w:rsid w:val="00E210CC"/>
    <w:rsid w:val="00E21FCB"/>
    <w:rsid w:val="00E2225E"/>
    <w:rsid w:val="00E22734"/>
    <w:rsid w:val="00E22F6A"/>
    <w:rsid w:val="00E23392"/>
    <w:rsid w:val="00E235A6"/>
    <w:rsid w:val="00E24AAF"/>
    <w:rsid w:val="00E25419"/>
    <w:rsid w:val="00E2554A"/>
    <w:rsid w:val="00E25C4B"/>
    <w:rsid w:val="00E25E80"/>
    <w:rsid w:val="00E26496"/>
    <w:rsid w:val="00E27120"/>
    <w:rsid w:val="00E30B6D"/>
    <w:rsid w:val="00E31491"/>
    <w:rsid w:val="00E314DE"/>
    <w:rsid w:val="00E32984"/>
    <w:rsid w:val="00E32CB5"/>
    <w:rsid w:val="00E33BE1"/>
    <w:rsid w:val="00E33C7F"/>
    <w:rsid w:val="00E3447E"/>
    <w:rsid w:val="00E344AD"/>
    <w:rsid w:val="00E354B4"/>
    <w:rsid w:val="00E355EA"/>
    <w:rsid w:val="00E3574F"/>
    <w:rsid w:val="00E35F5A"/>
    <w:rsid w:val="00E36238"/>
    <w:rsid w:val="00E41260"/>
    <w:rsid w:val="00E4128A"/>
    <w:rsid w:val="00E43856"/>
    <w:rsid w:val="00E455A8"/>
    <w:rsid w:val="00E4582D"/>
    <w:rsid w:val="00E47773"/>
    <w:rsid w:val="00E47E55"/>
    <w:rsid w:val="00E50746"/>
    <w:rsid w:val="00E50857"/>
    <w:rsid w:val="00E50B92"/>
    <w:rsid w:val="00E5165D"/>
    <w:rsid w:val="00E52F9D"/>
    <w:rsid w:val="00E53A8C"/>
    <w:rsid w:val="00E53F90"/>
    <w:rsid w:val="00E54A91"/>
    <w:rsid w:val="00E561B0"/>
    <w:rsid w:val="00E56530"/>
    <w:rsid w:val="00E5694B"/>
    <w:rsid w:val="00E60C80"/>
    <w:rsid w:val="00E60F76"/>
    <w:rsid w:val="00E620B9"/>
    <w:rsid w:val="00E627A5"/>
    <w:rsid w:val="00E643E6"/>
    <w:rsid w:val="00E64E10"/>
    <w:rsid w:val="00E65070"/>
    <w:rsid w:val="00E6517A"/>
    <w:rsid w:val="00E65216"/>
    <w:rsid w:val="00E656AF"/>
    <w:rsid w:val="00E65FC9"/>
    <w:rsid w:val="00E661BA"/>
    <w:rsid w:val="00E669AA"/>
    <w:rsid w:val="00E66B4F"/>
    <w:rsid w:val="00E6771B"/>
    <w:rsid w:val="00E67982"/>
    <w:rsid w:val="00E67BA1"/>
    <w:rsid w:val="00E67EE4"/>
    <w:rsid w:val="00E702A0"/>
    <w:rsid w:val="00E70A8A"/>
    <w:rsid w:val="00E7116B"/>
    <w:rsid w:val="00E71C4F"/>
    <w:rsid w:val="00E722D3"/>
    <w:rsid w:val="00E7243D"/>
    <w:rsid w:val="00E725A2"/>
    <w:rsid w:val="00E733A9"/>
    <w:rsid w:val="00E733E2"/>
    <w:rsid w:val="00E7539C"/>
    <w:rsid w:val="00E75AEF"/>
    <w:rsid w:val="00E773AA"/>
    <w:rsid w:val="00E77EAF"/>
    <w:rsid w:val="00E80D04"/>
    <w:rsid w:val="00E81310"/>
    <w:rsid w:val="00E83A30"/>
    <w:rsid w:val="00E83BDE"/>
    <w:rsid w:val="00E83F99"/>
    <w:rsid w:val="00E8452F"/>
    <w:rsid w:val="00E84988"/>
    <w:rsid w:val="00E84CB8"/>
    <w:rsid w:val="00E84EC3"/>
    <w:rsid w:val="00E85CC1"/>
    <w:rsid w:val="00E87166"/>
    <w:rsid w:val="00E905B9"/>
    <w:rsid w:val="00E9077F"/>
    <w:rsid w:val="00E91A13"/>
    <w:rsid w:val="00E91CDA"/>
    <w:rsid w:val="00E92286"/>
    <w:rsid w:val="00E92F01"/>
    <w:rsid w:val="00E93235"/>
    <w:rsid w:val="00E93BA4"/>
    <w:rsid w:val="00E94045"/>
    <w:rsid w:val="00E943CA"/>
    <w:rsid w:val="00E95089"/>
    <w:rsid w:val="00E9592D"/>
    <w:rsid w:val="00E96050"/>
    <w:rsid w:val="00E96140"/>
    <w:rsid w:val="00E9728E"/>
    <w:rsid w:val="00EA03C5"/>
    <w:rsid w:val="00EA0BF7"/>
    <w:rsid w:val="00EA0D30"/>
    <w:rsid w:val="00EA1024"/>
    <w:rsid w:val="00EA16A5"/>
    <w:rsid w:val="00EA1B91"/>
    <w:rsid w:val="00EA1C1B"/>
    <w:rsid w:val="00EA1CF1"/>
    <w:rsid w:val="00EA2161"/>
    <w:rsid w:val="00EA2EF1"/>
    <w:rsid w:val="00EA3ABA"/>
    <w:rsid w:val="00EA404A"/>
    <w:rsid w:val="00EA4786"/>
    <w:rsid w:val="00EA585A"/>
    <w:rsid w:val="00EA7552"/>
    <w:rsid w:val="00EB02D1"/>
    <w:rsid w:val="00EB0436"/>
    <w:rsid w:val="00EB14FB"/>
    <w:rsid w:val="00EB19FE"/>
    <w:rsid w:val="00EB1A58"/>
    <w:rsid w:val="00EB1E41"/>
    <w:rsid w:val="00EB1EE1"/>
    <w:rsid w:val="00EB23BC"/>
    <w:rsid w:val="00EB266B"/>
    <w:rsid w:val="00EB2B3B"/>
    <w:rsid w:val="00EB2DD1"/>
    <w:rsid w:val="00EB3356"/>
    <w:rsid w:val="00EB33F8"/>
    <w:rsid w:val="00EB3717"/>
    <w:rsid w:val="00EB399D"/>
    <w:rsid w:val="00EB4ACF"/>
    <w:rsid w:val="00EB53AD"/>
    <w:rsid w:val="00EB6714"/>
    <w:rsid w:val="00EB6842"/>
    <w:rsid w:val="00EB6F1C"/>
    <w:rsid w:val="00EB7731"/>
    <w:rsid w:val="00EC0321"/>
    <w:rsid w:val="00EC0365"/>
    <w:rsid w:val="00EC163D"/>
    <w:rsid w:val="00EC19CE"/>
    <w:rsid w:val="00EC2653"/>
    <w:rsid w:val="00EC2ECC"/>
    <w:rsid w:val="00EC57DC"/>
    <w:rsid w:val="00EC588B"/>
    <w:rsid w:val="00EC6923"/>
    <w:rsid w:val="00EC782C"/>
    <w:rsid w:val="00EC7F15"/>
    <w:rsid w:val="00ED0A15"/>
    <w:rsid w:val="00ED0B15"/>
    <w:rsid w:val="00ED18BB"/>
    <w:rsid w:val="00ED2FA0"/>
    <w:rsid w:val="00ED3CB0"/>
    <w:rsid w:val="00ED4F95"/>
    <w:rsid w:val="00ED581F"/>
    <w:rsid w:val="00ED605B"/>
    <w:rsid w:val="00ED61BE"/>
    <w:rsid w:val="00ED65A3"/>
    <w:rsid w:val="00ED6AA8"/>
    <w:rsid w:val="00ED79EA"/>
    <w:rsid w:val="00EE034D"/>
    <w:rsid w:val="00EE0818"/>
    <w:rsid w:val="00EE0A01"/>
    <w:rsid w:val="00EE0A2A"/>
    <w:rsid w:val="00EE128F"/>
    <w:rsid w:val="00EE13D2"/>
    <w:rsid w:val="00EE1EBB"/>
    <w:rsid w:val="00EE24DA"/>
    <w:rsid w:val="00EE3A70"/>
    <w:rsid w:val="00EE3AAE"/>
    <w:rsid w:val="00EE3C82"/>
    <w:rsid w:val="00EE42F5"/>
    <w:rsid w:val="00EE58DF"/>
    <w:rsid w:val="00EE6BE5"/>
    <w:rsid w:val="00EE72AA"/>
    <w:rsid w:val="00EE7B1F"/>
    <w:rsid w:val="00EE7E75"/>
    <w:rsid w:val="00EF1C5C"/>
    <w:rsid w:val="00EF1F15"/>
    <w:rsid w:val="00EF25D5"/>
    <w:rsid w:val="00EF29A2"/>
    <w:rsid w:val="00EF30B3"/>
    <w:rsid w:val="00EF31D6"/>
    <w:rsid w:val="00EF37DC"/>
    <w:rsid w:val="00EF3E9B"/>
    <w:rsid w:val="00EF67F3"/>
    <w:rsid w:val="00EF7D26"/>
    <w:rsid w:val="00F00243"/>
    <w:rsid w:val="00F0048B"/>
    <w:rsid w:val="00F00E41"/>
    <w:rsid w:val="00F00F0D"/>
    <w:rsid w:val="00F01595"/>
    <w:rsid w:val="00F01BC9"/>
    <w:rsid w:val="00F01F1C"/>
    <w:rsid w:val="00F027F7"/>
    <w:rsid w:val="00F02DC6"/>
    <w:rsid w:val="00F039EB"/>
    <w:rsid w:val="00F0624D"/>
    <w:rsid w:val="00F071C5"/>
    <w:rsid w:val="00F11A31"/>
    <w:rsid w:val="00F12698"/>
    <w:rsid w:val="00F12851"/>
    <w:rsid w:val="00F13542"/>
    <w:rsid w:val="00F14457"/>
    <w:rsid w:val="00F14ECB"/>
    <w:rsid w:val="00F1505D"/>
    <w:rsid w:val="00F158D4"/>
    <w:rsid w:val="00F158F9"/>
    <w:rsid w:val="00F15C58"/>
    <w:rsid w:val="00F15FB6"/>
    <w:rsid w:val="00F204AF"/>
    <w:rsid w:val="00F21A9E"/>
    <w:rsid w:val="00F22302"/>
    <w:rsid w:val="00F22882"/>
    <w:rsid w:val="00F22B1C"/>
    <w:rsid w:val="00F22F89"/>
    <w:rsid w:val="00F23160"/>
    <w:rsid w:val="00F24117"/>
    <w:rsid w:val="00F244D5"/>
    <w:rsid w:val="00F24879"/>
    <w:rsid w:val="00F251A0"/>
    <w:rsid w:val="00F25828"/>
    <w:rsid w:val="00F259A5"/>
    <w:rsid w:val="00F27D26"/>
    <w:rsid w:val="00F3079D"/>
    <w:rsid w:val="00F3092C"/>
    <w:rsid w:val="00F30CF3"/>
    <w:rsid w:val="00F31F22"/>
    <w:rsid w:val="00F3286A"/>
    <w:rsid w:val="00F32DA7"/>
    <w:rsid w:val="00F331CE"/>
    <w:rsid w:val="00F341E3"/>
    <w:rsid w:val="00F351F5"/>
    <w:rsid w:val="00F35C18"/>
    <w:rsid w:val="00F35F2C"/>
    <w:rsid w:val="00F36AAF"/>
    <w:rsid w:val="00F372CD"/>
    <w:rsid w:val="00F3755C"/>
    <w:rsid w:val="00F40E9F"/>
    <w:rsid w:val="00F41130"/>
    <w:rsid w:val="00F415DB"/>
    <w:rsid w:val="00F41884"/>
    <w:rsid w:val="00F41D4A"/>
    <w:rsid w:val="00F4246C"/>
    <w:rsid w:val="00F43EE6"/>
    <w:rsid w:val="00F44749"/>
    <w:rsid w:val="00F44D1C"/>
    <w:rsid w:val="00F45C23"/>
    <w:rsid w:val="00F46374"/>
    <w:rsid w:val="00F46B53"/>
    <w:rsid w:val="00F47782"/>
    <w:rsid w:val="00F47F06"/>
    <w:rsid w:val="00F5222D"/>
    <w:rsid w:val="00F522C3"/>
    <w:rsid w:val="00F53C73"/>
    <w:rsid w:val="00F552FB"/>
    <w:rsid w:val="00F56CEB"/>
    <w:rsid w:val="00F5777C"/>
    <w:rsid w:val="00F57BC1"/>
    <w:rsid w:val="00F57FB7"/>
    <w:rsid w:val="00F602AF"/>
    <w:rsid w:val="00F6058C"/>
    <w:rsid w:val="00F6119E"/>
    <w:rsid w:val="00F617D7"/>
    <w:rsid w:val="00F62FB4"/>
    <w:rsid w:val="00F6333A"/>
    <w:rsid w:val="00F63C59"/>
    <w:rsid w:val="00F64079"/>
    <w:rsid w:val="00F6496D"/>
    <w:rsid w:val="00F64B6C"/>
    <w:rsid w:val="00F64E1A"/>
    <w:rsid w:val="00F666B4"/>
    <w:rsid w:val="00F676C9"/>
    <w:rsid w:val="00F7021E"/>
    <w:rsid w:val="00F70449"/>
    <w:rsid w:val="00F704AD"/>
    <w:rsid w:val="00F7268F"/>
    <w:rsid w:val="00F742F0"/>
    <w:rsid w:val="00F77805"/>
    <w:rsid w:val="00F77DF6"/>
    <w:rsid w:val="00F800B7"/>
    <w:rsid w:val="00F80EB5"/>
    <w:rsid w:val="00F8175E"/>
    <w:rsid w:val="00F819D9"/>
    <w:rsid w:val="00F81FB0"/>
    <w:rsid w:val="00F82F00"/>
    <w:rsid w:val="00F83D8B"/>
    <w:rsid w:val="00F8474E"/>
    <w:rsid w:val="00F84F94"/>
    <w:rsid w:val="00F8502B"/>
    <w:rsid w:val="00F850B1"/>
    <w:rsid w:val="00F863F3"/>
    <w:rsid w:val="00F87718"/>
    <w:rsid w:val="00F87AC4"/>
    <w:rsid w:val="00F90B06"/>
    <w:rsid w:val="00F90B3F"/>
    <w:rsid w:val="00F91AFB"/>
    <w:rsid w:val="00F920E2"/>
    <w:rsid w:val="00F9386A"/>
    <w:rsid w:val="00F93CDD"/>
    <w:rsid w:val="00F94D92"/>
    <w:rsid w:val="00F953DE"/>
    <w:rsid w:val="00F95634"/>
    <w:rsid w:val="00F95D56"/>
    <w:rsid w:val="00F95E57"/>
    <w:rsid w:val="00F96775"/>
    <w:rsid w:val="00F96978"/>
    <w:rsid w:val="00F97987"/>
    <w:rsid w:val="00F97C22"/>
    <w:rsid w:val="00FA0671"/>
    <w:rsid w:val="00FA3F04"/>
    <w:rsid w:val="00FA4021"/>
    <w:rsid w:val="00FA42B9"/>
    <w:rsid w:val="00FA4885"/>
    <w:rsid w:val="00FA51D4"/>
    <w:rsid w:val="00FA5459"/>
    <w:rsid w:val="00FA5FC9"/>
    <w:rsid w:val="00FA5FDB"/>
    <w:rsid w:val="00FA6D7A"/>
    <w:rsid w:val="00FA7931"/>
    <w:rsid w:val="00FA7D29"/>
    <w:rsid w:val="00FA7DE8"/>
    <w:rsid w:val="00FA7F79"/>
    <w:rsid w:val="00FB125D"/>
    <w:rsid w:val="00FB18A6"/>
    <w:rsid w:val="00FB19AC"/>
    <w:rsid w:val="00FB2E72"/>
    <w:rsid w:val="00FB434C"/>
    <w:rsid w:val="00FB481B"/>
    <w:rsid w:val="00FB4B58"/>
    <w:rsid w:val="00FB4FBC"/>
    <w:rsid w:val="00FB6373"/>
    <w:rsid w:val="00FB6E27"/>
    <w:rsid w:val="00FB71B1"/>
    <w:rsid w:val="00FB7237"/>
    <w:rsid w:val="00FB77D6"/>
    <w:rsid w:val="00FB79FF"/>
    <w:rsid w:val="00FB7F6B"/>
    <w:rsid w:val="00FC03EF"/>
    <w:rsid w:val="00FC230B"/>
    <w:rsid w:val="00FC264A"/>
    <w:rsid w:val="00FC3491"/>
    <w:rsid w:val="00FC434C"/>
    <w:rsid w:val="00FC5213"/>
    <w:rsid w:val="00FC5576"/>
    <w:rsid w:val="00FC5840"/>
    <w:rsid w:val="00FC5B3F"/>
    <w:rsid w:val="00FC6396"/>
    <w:rsid w:val="00FC7A7A"/>
    <w:rsid w:val="00FD0E81"/>
    <w:rsid w:val="00FD17E5"/>
    <w:rsid w:val="00FD2E1D"/>
    <w:rsid w:val="00FD3072"/>
    <w:rsid w:val="00FD38BF"/>
    <w:rsid w:val="00FD398A"/>
    <w:rsid w:val="00FD42EE"/>
    <w:rsid w:val="00FD4450"/>
    <w:rsid w:val="00FD58B0"/>
    <w:rsid w:val="00FD5B71"/>
    <w:rsid w:val="00FD6A1E"/>
    <w:rsid w:val="00FD6C28"/>
    <w:rsid w:val="00FD6FA4"/>
    <w:rsid w:val="00FD7084"/>
    <w:rsid w:val="00FD7A84"/>
    <w:rsid w:val="00FD7D0D"/>
    <w:rsid w:val="00FD7F66"/>
    <w:rsid w:val="00FE04C5"/>
    <w:rsid w:val="00FE14EF"/>
    <w:rsid w:val="00FE17B7"/>
    <w:rsid w:val="00FE190F"/>
    <w:rsid w:val="00FE3FF5"/>
    <w:rsid w:val="00FE4355"/>
    <w:rsid w:val="00FE47A8"/>
    <w:rsid w:val="00FE4994"/>
    <w:rsid w:val="00FE58AD"/>
    <w:rsid w:val="00FE5C34"/>
    <w:rsid w:val="00FE5D6F"/>
    <w:rsid w:val="00FE61F5"/>
    <w:rsid w:val="00FE67B7"/>
    <w:rsid w:val="00FE6E99"/>
    <w:rsid w:val="00FE7A45"/>
    <w:rsid w:val="00FE7B08"/>
    <w:rsid w:val="00FF039D"/>
    <w:rsid w:val="00FF053C"/>
    <w:rsid w:val="00FF054B"/>
    <w:rsid w:val="00FF072E"/>
    <w:rsid w:val="00FF07C0"/>
    <w:rsid w:val="00FF207B"/>
    <w:rsid w:val="00FF41B0"/>
    <w:rsid w:val="00FF43CC"/>
    <w:rsid w:val="00FF5191"/>
    <w:rsid w:val="00FF5B2B"/>
    <w:rsid w:val="00FF67A0"/>
    <w:rsid w:val="00FF685C"/>
    <w:rsid w:val="00FF689A"/>
    <w:rsid w:val="00FF7D46"/>
    <w:rsid w:val="00FF7D93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:center;mso-position-vertical-relative:page;mso-width-percent:300;mso-left-percent:55" o:allowincell="f" fillcolor="none [671]" stroke="f" strokecolor="none [1605]">
      <v:fill color="none [671]" type="pattern"/>
      <v:stroke color="none [1605]" weight="6pt" linestyle="thickThin" on="f"/>
      <v:textbox inset="18pt,18pt,18pt,18pt"/>
    </o:shapedefaults>
    <o:shapelayout v:ext="edit">
      <o:idmap v:ext="edit" data="1"/>
    </o:shapelayout>
  </w:shapeDefaults>
  <w:decimalSymbol w:val="."/>
  <w:listSeparator w:val=","/>
  <w14:docId w14:val="201FE6E0"/>
  <w15:docId w15:val="{CF0D0DA8-5B97-476B-ADFA-BC67A9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="Times New Roman" w:hAnsi="Trebuchet M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unning head"/>
    <w:next w:val="Notebodycopy"/>
    <w:rsid w:val="00D50E1D"/>
    <w:pPr>
      <w:suppressAutoHyphens/>
      <w:spacing w:after="120" w:line="240" w:lineRule="atLeast"/>
      <w:jc w:val="both"/>
    </w:pPr>
    <w:rPr>
      <w:color w:val="5C5454" w:themeColor="accent4"/>
      <w:sz w:val="16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6D636D"/>
    <w:pPr>
      <w:keepNext/>
      <w:pageBreakBefore/>
      <w:numPr>
        <w:numId w:val="2"/>
      </w:numPr>
      <w:tabs>
        <w:tab w:val="left" w:pos="360"/>
      </w:tabs>
      <w:spacing w:before="360" w:after="240"/>
      <w:outlineLvl w:val="0"/>
    </w:pPr>
    <w:rPr>
      <w:rFonts w:cs="Arial"/>
      <w:b/>
      <w:bCs/>
      <w:color w:val="0099A8" w:themeColor="accent2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DC0775"/>
    <w:pPr>
      <w:pageBreakBefore w:val="0"/>
      <w:numPr>
        <w:ilvl w:val="1"/>
      </w:numPr>
      <w:tabs>
        <w:tab w:val="clear" w:pos="360"/>
        <w:tab w:val="left" w:pos="630"/>
      </w:tabs>
      <w:spacing w:before="480" w:line="240" w:lineRule="auto"/>
      <w:ind w:left="691" w:hanging="578"/>
      <w:jc w:val="left"/>
      <w:outlineLvl w:val="1"/>
    </w:pPr>
    <w:rPr>
      <w:iCs/>
      <w:color w:val="5C5454" w:themeColor="accent4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4D1E17"/>
    <w:pPr>
      <w:numPr>
        <w:ilvl w:val="2"/>
      </w:numPr>
      <w:outlineLvl w:val="2"/>
    </w:pPr>
    <w:rPr>
      <w:b w:val="0"/>
      <w:i/>
      <w:sz w:val="24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1E17"/>
    <w:pPr>
      <w:keepLines/>
      <w:numPr>
        <w:ilvl w:val="3"/>
      </w:numPr>
      <w:spacing w:before="200" w:after="0"/>
      <w:outlineLvl w:val="3"/>
    </w:pPr>
    <w:rPr>
      <w:rFonts w:eastAsiaTheme="majorEastAsia" w:cs="Times New Roman (Headings CS)"/>
      <w:bCs w:val="0"/>
      <w:i w:val="0"/>
      <w:iCs w:val="0"/>
      <w:small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E17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1E17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="Times New Roman (Headings CS)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DE8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="Times New Roman (Headings CS)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05C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C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E17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17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8A1FC0"/>
    <w:rPr>
      <w:rFonts w:ascii="Trebuchet MS" w:hAnsi="Trebuchet MS"/>
      <w:color w:val="0000FF"/>
      <w:sz w:val="18"/>
      <w:u w:val="single"/>
    </w:rPr>
  </w:style>
  <w:style w:type="paragraph" w:customStyle="1" w:styleId="NoteHeading1">
    <w:name w:val="Note Heading1"/>
    <w:basedOn w:val="Caption"/>
    <w:rsid w:val="004D1E17"/>
    <w:rPr>
      <w:color w:val="0099A8" w:themeColor="accent2"/>
    </w:rPr>
  </w:style>
  <w:style w:type="paragraph" w:customStyle="1" w:styleId="Notebodycopy">
    <w:name w:val="Note body copy"/>
    <w:basedOn w:val="Normal"/>
    <w:rsid w:val="00E7116B"/>
  </w:style>
  <w:style w:type="paragraph" w:styleId="BalloonText">
    <w:name w:val="Balloon Text"/>
    <w:basedOn w:val="Normal"/>
    <w:link w:val="BalloonTextChar"/>
    <w:uiPriority w:val="99"/>
    <w:semiHidden/>
    <w:unhideWhenUsed/>
    <w:rsid w:val="00DD08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55"/>
    <w:rPr>
      <w:rFonts w:ascii="Times New Roman" w:hAnsi="Times New Roman"/>
      <w:sz w:val="18"/>
      <w:szCs w:val="18"/>
      <w:lang w:val="en-GB"/>
    </w:rPr>
  </w:style>
  <w:style w:type="paragraph" w:customStyle="1" w:styleId="Documenttitle">
    <w:name w:val="Document title"/>
    <w:basedOn w:val="Normal"/>
    <w:rsid w:val="0021020F"/>
    <w:pPr>
      <w:jc w:val="left"/>
    </w:pPr>
    <w:rPr>
      <w:color w:val="FFFFFF" w:themeColor="background1"/>
      <w:sz w:val="52"/>
      <w:szCs w:val="52"/>
    </w:rPr>
  </w:style>
  <w:style w:type="table" w:customStyle="1" w:styleId="LightGrid-Accent11">
    <w:name w:val="Light Grid - Accent 11"/>
    <w:basedOn w:val="TableNormal"/>
    <w:uiPriority w:val="62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B3356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6D636D"/>
    <w:rPr>
      <w:rFonts w:cs="Arial"/>
      <w:b/>
      <w:bCs/>
      <w:color w:val="0099A8" w:themeColor="accent2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C0775"/>
    <w:rPr>
      <w:rFonts w:cs="Arial"/>
      <w:b/>
      <w:bCs/>
      <w:iCs/>
      <w:color w:val="5C5454" w:themeColor="accent4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D1E17"/>
    <w:rPr>
      <w:rFonts w:cs="Arial"/>
      <w:bCs/>
      <w:i/>
      <w:iCs/>
      <w:color w:val="5C5454" w:themeColor="accent4"/>
      <w:kern w:val="32"/>
      <w:sz w:val="24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683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683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1B0C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F67F3"/>
    <w:rPr>
      <w:color w:val="954F72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011CA8"/>
    <w:rPr>
      <w:color w:val="00727D" w:themeColor="accent2" w:themeShade="BF"/>
    </w:rPr>
    <w:tblPr>
      <w:tblStyleRowBandSize w:val="1"/>
      <w:tblStyleColBandSize w:val="1"/>
      <w:tblBorders>
        <w:top w:val="single" w:sz="8" w:space="0" w:color="0099A8" w:themeColor="accent2"/>
        <w:bottom w:val="single" w:sz="8" w:space="0" w:color="0099A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9A8" w:themeColor="accent2"/>
          <w:left w:val="nil"/>
          <w:bottom w:val="single" w:sz="8" w:space="0" w:color="0099A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7FF" w:themeFill="accent2" w:themeFillTint="3F"/>
      </w:tcPr>
    </w:tblStylePr>
  </w:style>
  <w:style w:type="table" w:styleId="MediumShading2-Accent2">
    <w:name w:val="Medium Shading 2 Accent 2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9A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9A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qFormat/>
    <w:rsid w:val="004D1E17"/>
    <w:pPr>
      <w:spacing w:before="120" w:line="320" w:lineRule="atLeast"/>
      <w:jc w:val="left"/>
    </w:pPr>
    <w:rPr>
      <w:color w:val="000000" w:themeColor="text1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4D1E17"/>
    <w:rPr>
      <w:color w:val="000000" w:themeColor="tex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E17"/>
    <w:rPr>
      <w:rFonts w:eastAsiaTheme="majorEastAsia" w:cs="Times New Roman (Headings CS)"/>
      <w:smallCaps/>
      <w:color w:val="5C5454" w:themeColor="accent4"/>
      <w:kern w:val="32"/>
      <w:sz w:val="24"/>
      <w:szCs w:val="26"/>
      <w:lang w:val="en-GB"/>
    </w:rPr>
  </w:style>
  <w:style w:type="table" w:styleId="MediumShading2-Accent5">
    <w:name w:val="Medium Shading 2 Accent 5"/>
    <w:basedOn w:val="TableNormal"/>
    <w:uiPriority w:val="64"/>
    <w:rsid w:val="00011C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530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530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Style">
    <w:name w:val="Table Style"/>
    <w:basedOn w:val="Table"/>
    <w:uiPriority w:val="99"/>
    <w:rsid w:val="00DB2411"/>
    <w:tblPr/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odyTextfirst">
    <w:name w:val="Body Text first"/>
    <w:basedOn w:val="Normal"/>
    <w:next w:val="BodyText"/>
    <w:semiHidden/>
    <w:rsid w:val="008D043C"/>
    <w:pPr>
      <w:spacing w:before="180" w:after="180" w:line="320" w:lineRule="atLeast"/>
      <w:ind w:left="1077"/>
    </w:pPr>
    <w:rPr>
      <w:rFonts w:ascii="Arial" w:hAnsi="Arial"/>
      <w:lang w:eastAsia="en-GB"/>
    </w:rPr>
  </w:style>
  <w:style w:type="paragraph" w:styleId="Caption">
    <w:name w:val="caption"/>
    <w:basedOn w:val="Normal"/>
    <w:next w:val="Normal"/>
    <w:link w:val="CaptionChar"/>
    <w:qFormat/>
    <w:rsid w:val="00D50E1D"/>
    <w:pPr>
      <w:keepLines/>
      <w:spacing w:before="120" w:after="180" w:line="320" w:lineRule="atLeast"/>
      <w:contextualSpacing/>
      <w:jc w:val="left"/>
      <w:outlineLvl w:val="4"/>
    </w:pPr>
    <w:rPr>
      <w:b/>
      <w:iCs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D1E17"/>
    <w:rPr>
      <w:rFonts w:eastAsiaTheme="majorEastAsia" w:cs="Times New Roman (Headings CS)"/>
      <w:color w:val="5C5454" w:themeColor="accent4"/>
      <w:sz w:val="16"/>
      <w:szCs w:val="24"/>
      <w:lang w:val="en-GB"/>
    </w:rPr>
  </w:style>
  <w:style w:type="character" w:styleId="CommentReference">
    <w:name w:val="annotation reference"/>
    <w:basedOn w:val="DefaultParagraphFont"/>
    <w:semiHidden/>
    <w:rsid w:val="008B4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B4C8E"/>
    <w:pPr>
      <w:spacing w:before="180" w:after="180" w:line="320" w:lineRule="atLeast"/>
    </w:pPr>
    <w:rPr>
      <w:rFonts w:ascii="Arial" w:hAnsi="Arial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8E"/>
    <w:rPr>
      <w:rFonts w:ascii="Arial" w:hAnsi="Arial"/>
      <w:lang w:val="en-GB" w:eastAsia="en-GB"/>
    </w:rPr>
  </w:style>
  <w:style w:type="paragraph" w:customStyle="1" w:styleId="TableText">
    <w:name w:val="TableText"/>
    <w:basedOn w:val="Normal"/>
    <w:semiHidden/>
    <w:rsid w:val="00DB2411"/>
    <w:pPr>
      <w:spacing w:after="0"/>
    </w:pPr>
    <w:rPr>
      <w:szCs w:val="20"/>
      <w:lang w:eastAsia="en-GB"/>
    </w:rPr>
  </w:style>
  <w:style w:type="table" w:customStyle="1" w:styleId="MastekTableReview">
    <w:name w:val="Mastek Table Review"/>
    <w:basedOn w:val="TableNormal"/>
    <w:rsid w:val="008B4C8E"/>
    <w:rPr>
      <w:sz w:val="18"/>
      <w:szCs w:val="18"/>
      <w:lang w:val="en-GB" w:eastAsia="en-GB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  <w:tblStylePr w:type="firstRow">
      <w:rPr>
        <w:b w:val="0"/>
        <w:i w:val="0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C3E9E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3E9E"/>
    <w:rPr>
      <w:rFonts w:ascii="Consolas" w:hAnsi="Consolas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2F7"/>
    <w:pPr>
      <w:spacing w:before="0" w:after="120" w:line="240" w:lineRule="auto"/>
    </w:pPr>
    <w:rPr>
      <w:rFonts w:ascii="Trebuchet MS" w:hAnsi="Trebuchet MS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2F7"/>
    <w:rPr>
      <w:rFonts w:ascii="Trebuchet MS" w:hAnsi="Trebuchet MS"/>
      <w:b/>
      <w:bCs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D1E17"/>
    <w:rPr>
      <w:rFonts w:eastAsiaTheme="majorEastAsia" w:cs="Times New Roman (Headings CS)"/>
      <w:i/>
      <w:iCs/>
      <w:color w:val="5C5454" w:themeColor="accent4"/>
      <w:sz w:val="16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702DE8"/>
    <w:rPr>
      <w:rFonts w:eastAsiaTheme="majorEastAsia" w:cs="Times New Roman (Headings CS)"/>
      <w:i/>
      <w:iCs/>
      <w:color w:val="404040" w:themeColor="text1" w:themeTint="BF"/>
      <w:sz w:val="16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05CE"/>
    <w:rPr>
      <w:rFonts w:asciiTheme="majorHAnsi" w:eastAsiaTheme="majorEastAsia" w:hAnsiTheme="majorHAnsi" w:cstheme="majorBidi"/>
      <w:color w:val="404040" w:themeColor="text1" w:themeTint="BF"/>
      <w:sz w:val="16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CE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20"/>
      <w:lang w:val="en-GB"/>
    </w:rPr>
  </w:style>
  <w:style w:type="paragraph" w:customStyle="1" w:styleId="Mastekcaptioncopy">
    <w:name w:val="Mastek caption copy"/>
    <w:basedOn w:val="Normal"/>
    <w:rsid w:val="006939CB"/>
    <w:pPr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C1F3F"/>
    <w:pPr>
      <w:spacing w:after="0"/>
      <w:jc w:val="left"/>
    </w:pPr>
    <w:rPr>
      <w:szCs w:val="22"/>
    </w:rPr>
  </w:style>
  <w:style w:type="table" w:customStyle="1" w:styleId="Table">
    <w:name w:val="Table"/>
    <w:basedOn w:val="TableNormal"/>
    <w:uiPriority w:val="61"/>
    <w:rsid w:val="006333DC"/>
    <w:tblPr>
      <w:tblStyleRowBandSize w:val="1"/>
      <w:tblStyleColBandSize w:val="1"/>
      <w:jc w:val="center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rPr>
      <w:jc w:val="center"/>
    </w:trPr>
    <w:tblStylePr w:type="firstRow">
      <w:pPr>
        <w:spacing w:before="0" w:after="0" w:line="240" w:lineRule="auto"/>
      </w:pPr>
      <w:rPr>
        <w:rFonts w:ascii="Trebuchet MS" w:hAnsi="Trebuchet MS"/>
        <w:b/>
        <w:bCs/>
        <w:color w:val="FFFFFF"/>
        <w:sz w:val="22"/>
      </w:rPr>
      <w:tblPr/>
      <w:trPr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222D"/>
    <w:rPr>
      <w:color w:val="808080"/>
    </w:rPr>
  </w:style>
  <w:style w:type="character" w:customStyle="1" w:styleId="CaptionChar">
    <w:name w:val="Caption Char"/>
    <w:basedOn w:val="DefaultParagraphFont"/>
    <w:link w:val="Caption"/>
    <w:rsid w:val="00D50E1D"/>
    <w:rPr>
      <w:b/>
      <w:iCs/>
      <w:color w:val="5C5454" w:themeColor="accent4"/>
      <w:sz w:val="20"/>
      <w:szCs w:val="20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1CF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1CF9"/>
    <w:rPr>
      <w:szCs w:val="24"/>
      <w:lang w:val="en-GB"/>
    </w:rPr>
  </w:style>
  <w:style w:type="paragraph" w:styleId="ListNumber4">
    <w:name w:val="List Number 4"/>
    <w:basedOn w:val="Normal"/>
    <w:semiHidden/>
    <w:rsid w:val="00871CF9"/>
    <w:pPr>
      <w:tabs>
        <w:tab w:val="num" w:pos="1209"/>
      </w:tabs>
      <w:spacing w:after="0"/>
      <w:ind w:left="1209" w:hanging="360"/>
      <w:jc w:val="left"/>
    </w:pPr>
    <w:rPr>
      <w:rFonts w:ascii="Tahoma" w:eastAsia="Calibri" w:hAnsi="Tahoma"/>
      <w:color w:val="000000" w:themeColor="text1"/>
      <w:sz w:val="20"/>
      <w:szCs w:val="22"/>
      <w:lang w:eastAsia="en-GB"/>
    </w:rPr>
  </w:style>
  <w:style w:type="paragraph" w:customStyle="1" w:styleId="Bullet">
    <w:name w:val="Bullet"/>
    <w:link w:val="BulletChar"/>
    <w:qFormat/>
    <w:rsid w:val="004D1E17"/>
    <w:pPr>
      <w:numPr>
        <w:numId w:val="1"/>
      </w:numPr>
      <w:spacing w:before="120" w:after="120" w:line="320" w:lineRule="atLeast"/>
      <w:ind w:left="714" w:hanging="357"/>
    </w:pPr>
    <w:rPr>
      <w:rFonts w:cs="Tahoma"/>
      <w:color w:val="000000" w:themeColor="text1"/>
      <w:sz w:val="20"/>
      <w:szCs w:val="24"/>
      <w:lang w:val="en-GB"/>
    </w:rPr>
  </w:style>
  <w:style w:type="character" w:customStyle="1" w:styleId="BulletChar">
    <w:name w:val="Bullet Char"/>
    <w:basedOn w:val="DefaultParagraphFont"/>
    <w:link w:val="Bullet"/>
    <w:rsid w:val="004D1E17"/>
    <w:rPr>
      <w:rFonts w:cs="Tahoma"/>
      <w:color w:val="000000" w:themeColor="text1"/>
      <w:sz w:val="20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71CF9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466A4"/>
    <w:tblPr>
      <w:tblStyleRowBandSize w:val="1"/>
      <w:tblStyleColBandSize w:val="1"/>
      <w:tblBorders>
        <w:top w:val="single" w:sz="8" w:space="0" w:color="0015C4" w:themeColor="accent1"/>
        <w:left w:val="single" w:sz="8" w:space="0" w:color="0015C4" w:themeColor="accent1"/>
        <w:bottom w:val="single" w:sz="8" w:space="0" w:color="0015C4" w:themeColor="accent1"/>
        <w:right w:val="single" w:sz="8" w:space="0" w:color="0015C4" w:themeColor="accent1"/>
        <w:insideH w:val="single" w:sz="8" w:space="0" w:color="0015C4" w:themeColor="accent1"/>
        <w:insideV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1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H w:val="nil"/>
          <w:insideV w:val="single" w:sz="8" w:space="0" w:color="0015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</w:tcPr>
    </w:tblStylePr>
    <w:tblStylePr w:type="band1Vert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</w:tcBorders>
        <w:shd w:val="clear" w:color="auto" w:fill="B1B9FF" w:themeFill="accent1" w:themeFillTint="3F"/>
      </w:tcPr>
    </w:tblStylePr>
    <w:tblStylePr w:type="band1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  <w:shd w:val="clear" w:color="auto" w:fill="B1B9FF" w:themeFill="accent1" w:themeFillTint="3F"/>
      </w:tcPr>
    </w:tblStylePr>
    <w:tblStylePr w:type="band2Horz">
      <w:tblPr/>
      <w:tcPr>
        <w:tcBorders>
          <w:top w:val="single" w:sz="8" w:space="0" w:color="0015C4" w:themeColor="accent1"/>
          <w:left w:val="single" w:sz="8" w:space="0" w:color="0015C4" w:themeColor="accent1"/>
          <w:bottom w:val="single" w:sz="8" w:space="0" w:color="0015C4" w:themeColor="accent1"/>
          <w:right w:val="single" w:sz="8" w:space="0" w:color="0015C4" w:themeColor="accent1"/>
          <w:insideV w:val="single" w:sz="8" w:space="0" w:color="0015C4" w:themeColor="accent1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7310CB"/>
    <w:pPr>
      <w:spacing w:before="120" w:after="0" w:line="300" w:lineRule="auto"/>
    </w:pPr>
    <w:rPr>
      <w:rFonts w:eastAsiaTheme="minorEastAsia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310CB"/>
    <w:rPr>
      <w:rFonts w:eastAsiaTheme="minorEastAsia" w:cstheme="minorBidi"/>
      <w:sz w:val="20"/>
      <w:szCs w:val="20"/>
      <w:lang w:val="en-GB"/>
    </w:rPr>
  </w:style>
  <w:style w:type="paragraph" w:customStyle="1" w:styleId="MastekTableText">
    <w:name w:val="Mastek Table Text"/>
    <w:basedOn w:val="Normal"/>
    <w:autoRedefine/>
    <w:uiPriority w:val="99"/>
    <w:rsid w:val="00BB06A1"/>
    <w:pPr>
      <w:spacing w:before="60" w:after="60"/>
      <w:jc w:val="left"/>
    </w:pPr>
    <w:rPr>
      <w:bCs/>
      <w:sz w:val="20"/>
      <w:szCs w:val="22"/>
      <w:lang w:eastAsia="en-GB"/>
    </w:rPr>
  </w:style>
  <w:style w:type="paragraph" w:customStyle="1" w:styleId="Documentsubheading">
    <w:name w:val="Document sub heading"/>
    <w:basedOn w:val="Normal"/>
    <w:rsid w:val="0021020F"/>
    <w:pPr>
      <w:framePr w:wrap="notBeside" w:vAnchor="text" w:hAnchor="text" w:y="1"/>
      <w:jc w:val="left"/>
    </w:pPr>
    <w:rPr>
      <w:color w:val="FFFFFF" w:themeColor="background1"/>
      <w:sz w:val="40"/>
      <w:szCs w:val="40"/>
    </w:rPr>
  </w:style>
  <w:style w:type="paragraph" w:styleId="Revision">
    <w:name w:val="Revision"/>
    <w:hidden/>
    <w:uiPriority w:val="99"/>
    <w:semiHidden/>
    <w:rsid w:val="00BF5667"/>
    <w:rPr>
      <w:szCs w:val="24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8A43AB"/>
    <w:rPr>
      <w:sz w:val="20"/>
      <w:szCs w:val="20"/>
    </w:rPr>
    <w:tblPr>
      <w:tblStyleRowBandSize w:val="1"/>
      <w:tblStyleColBandSize w:val="1"/>
      <w:tblBorders>
        <w:top w:val="single" w:sz="8" w:space="0" w:color="132CFF" w:themeColor="accent1" w:themeTint="BF"/>
        <w:left w:val="single" w:sz="8" w:space="0" w:color="132CFF" w:themeColor="accent1" w:themeTint="BF"/>
        <w:bottom w:val="single" w:sz="8" w:space="0" w:color="132CFF" w:themeColor="accent1" w:themeTint="BF"/>
        <w:right w:val="single" w:sz="8" w:space="0" w:color="132CFF" w:themeColor="accent1" w:themeTint="BF"/>
        <w:insideH w:val="single" w:sz="8" w:space="0" w:color="132C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  <w:shd w:val="clear" w:color="auto" w:fill="0015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32CFF" w:themeColor="accent1" w:themeTint="BF"/>
          <w:left w:val="single" w:sz="8" w:space="0" w:color="132CFF" w:themeColor="accent1" w:themeTint="BF"/>
          <w:bottom w:val="single" w:sz="8" w:space="0" w:color="132CFF" w:themeColor="accent1" w:themeTint="BF"/>
          <w:right w:val="single" w:sz="8" w:space="0" w:color="132C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B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51F1"/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F37B45" w:themeColor="accent5" w:themeTint="BF"/>
        <w:left w:val="single" w:sz="8" w:space="0" w:color="F37B45" w:themeColor="accent5" w:themeTint="BF"/>
        <w:bottom w:val="single" w:sz="8" w:space="0" w:color="F37B45" w:themeColor="accent5" w:themeTint="BF"/>
        <w:right w:val="single" w:sz="8" w:space="0" w:color="F37B45" w:themeColor="accent5" w:themeTint="BF"/>
        <w:insideH w:val="single" w:sz="8" w:space="0" w:color="F37B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  <w:shd w:val="clear" w:color="auto" w:fill="E9530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B45" w:themeColor="accent5" w:themeTint="BF"/>
          <w:left w:val="single" w:sz="8" w:space="0" w:color="F37B45" w:themeColor="accent5" w:themeTint="BF"/>
          <w:bottom w:val="single" w:sz="8" w:space="0" w:color="F37B45" w:themeColor="accent5" w:themeTint="BF"/>
          <w:right w:val="single" w:sz="8" w:space="0" w:color="F37B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216A1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530E" w:themeColor="accent5"/>
        <w:left w:val="single" w:sz="8" w:space="0" w:color="E9530E" w:themeColor="accent5"/>
        <w:bottom w:val="single" w:sz="8" w:space="0" w:color="E9530E" w:themeColor="accent5"/>
        <w:right w:val="single" w:sz="8" w:space="0" w:color="E9530E" w:themeColor="accent5"/>
        <w:insideH w:val="single" w:sz="8" w:space="0" w:color="E9530E" w:themeColor="accent5"/>
        <w:insideV w:val="single" w:sz="8" w:space="0" w:color="E9530E" w:themeColor="accent5"/>
      </w:tblBorders>
    </w:tblPr>
    <w:tcPr>
      <w:shd w:val="clear" w:color="auto" w:fill="FBD3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CD" w:themeFill="accent5" w:themeFillTint="33"/>
      </w:tcPr>
    </w:tblStylePr>
    <w:tblStylePr w:type="band1Vert">
      <w:tblPr/>
      <w:tcPr>
        <w:shd w:val="clear" w:color="auto" w:fill="F7A783" w:themeFill="accent5" w:themeFillTint="7F"/>
      </w:tcPr>
    </w:tblStylePr>
    <w:tblStylePr w:type="band1Horz">
      <w:tblPr/>
      <w:tcPr>
        <w:tcBorders>
          <w:insideH w:val="single" w:sz="6" w:space="0" w:color="E9530E" w:themeColor="accent5"/>
          <w:insideV w:val="single" w:sz="6" w:space="0" w:color="E9530E" w:themeColor="accent5"/>
        </w:tcBorders>
        <w:shd w:val="clear" w:color="auto" w:fill="F7A78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216A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B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5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5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5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72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72FF" w:themeFill="accent1" w:themeFillTint="7F"/>
      </w:tcPr>
    </w:tblStylePr>
  </w:style>
  <w:style w:type="table" w:styleId="LightShading">
    <w:name w:val="Light Shading"/>
    <w:basedOn w:val="TableNormal"/>
    <w:uiPriority w:val="60"/>
    <w:rsid w:val="00FF07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4E86"/>
    <w:rPr>
      <w:color w:val="000F92" w:themeColor="accent1" w:themeShade="BF"/>
    </w:rPr>
    <w:tblPr>
      <w:tblStyleRowBandSize w:val="1"/>
      <w:tblStyleColBandSize w:val="1"/>
      <w:tblBorders>
        <w:top w:val="single" w:sz="8" w:space="0" w:color="0015C4" w:themeColor="accent1"/>
        <w:bottom w:val="single" w:sz="8" w:space="0" w:color="0015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5C4" w:themeColor="accent1"/>
          <w:left w:val="nil"/>
          <w:bottom w:val="single" w:sz="8" w:space="0" w:color="0015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B9FF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3407"/>
    <w:pPr>
      <w:spacing w:after="0"/>
      <w:jc w:val="left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E7A45"/>
    <w:pPr>
      <w:spacing w:after="100"/>
    </w:pPr>
  </w:style>
  <w:style w:type="character" w:styleId="PageNumber">
    <w:name w:val="page number"/>
    <w:basedOn w:val="DefaultParagraphFont"/>
    <w:uiPriority w:val="99"/>
    <w:semiHidden/>
    <w:unhideWhenUsed/>
    <w:rsid w:val="00253407"/>
  </w:style>
  <w:style w:type="paragraph" w:customStyle="1" w:styleId="Heasertext">
    <w:name w:val="Heaser text"/>
    <w:basedOn w:val="Normal"/>
    <w:next w:val="Header"/>
    <w:rsid w:val="00D260FC"/>
    <w:pPr>
      <w:pBdr>
        <w:bottom w:val="single" w:sz="4" w:space="1" w:color="A6A6A6" w:themeColor="background1" w:themeShade="A6"/>
      </w:pBdr>
      <w:jc w:val="left"/>
    </w:pPr>
  </w:style>
  <w:style w:type="paragraph" w:styleId="TOC2">
    <w:name w:val="toc 2"/>
    <w:basedOn w:val="TOC1"/>
    <w:next w:val="Normal"/>
    <w:autoRedefine/>
    <w:uiPriority w:val="39"/>
    <w:unhideWhenUsed/>
    <w:rsid w:val="00FE7A45"/>
    <w:pPr>
      <w:tabs>
        <w:tab w:val="left" w:pos="480"/>
        <w:tab w:val="right" w:leader="dot" w:pos="9064"/>
      </w:tabs>
      <w:jc w:val="left"/>
    </w:pPr>
    <w:rPr>
      <w:noProof/>
    </w:rPr>
  </w:style>
  <w:style w:type="paragraph" w:customStyle="1" w:styleId="Covercontactdetails">
    <w:name w:val="Cover contact details"/>
    <w:basedOn w:val="Normal"/>
    <w:rsid w:val="008B3931"/>
    <w:rPr>
      <w:color w:val="FFFFFF" w:themeColor="background1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885"/>
    <w:pPr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38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80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77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897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20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394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9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23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7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08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75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76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23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44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08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0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15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4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81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99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74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42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2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6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70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09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82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65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1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28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84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8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86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0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9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0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61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5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1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5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4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3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6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3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3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25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9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6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2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11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74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25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90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8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881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03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124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14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9212">
                                              <w:marLeft w:val="133"/>
                                              <w:marRight w:val="133"/>
                                              <w:marTop w:val="133"/>
                                              <w:marBottom w:val="2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5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95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097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2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78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7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9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03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10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44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9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14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7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746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910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05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511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458">
          <w:marLeft w:val="67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3" w:color="B7B193"/>
                  </w:divBdr>
                </w:div>
              </w:divsChild>
            </w:div>
          </w:divsChild>
        </w:div>
      </w:divsChild>
    </w:div>
    <w:div w:id="1746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1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36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inn\Local%20Settings\Temporary%20Internet%20Files\Content.Outlook\M3LGAJ76\Mastek%20Proposal.dotx" TargetMode="External"/></Relationships>
</file>

<file path=word/theme/theme1.xml><?xml version="1.0" encoding="utf-8"?>
<a:theme xmlns:a="http://schemas.openxmlformats.org/drawingml/2006/main" name="Office Theme">
  <a:themeElements>
    <a:clrScheme name="Mastek colour palle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15C4"/>
      </a:accent1>
      <a:accent2>
        <a:srgbClr val="0099A8"/>
      </a:accent2>
      <a:accent3>
        <a:srgbClr val="98989A"/>
      </a:accent3>
      <a:accent4>
        <a:srgbClr val="5C5454"/>
      </a:accent4>
      <a:accent5>
        <a:srgbClr val="E9530E"/>
      </a:accent5>
      <a:accent6>
        <a:srgbClr val="EBDC00"/>
      </a:accent6>
      <a:hlink>
        <a:srgbClr val="41AEDA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KeywordTaxHTField xmlns="489abc5b-bdf6-4e50-9c28-6745d929b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Real Estate</TermName>
          <TermId xmlns="http://schemas.microsoft.com/office/infopath/2007/PartnerControls">3ec582f2-3fb9-450e-97c4-dc6b3739a677</TermId>
        </TermInfo>
      </Terms>
    </TaxKeywordTaxHTField>
    <TaxCatchAll xmlns="489abc5b-bdf6-4e50-9c28-6745d929bd9c">
      <Value>69</Value>
    </TaxCatchAll>
    <Category xmlns="3508eb69-905d-4d96-b582-f8c956ab1b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8F44B21A7BD4F87792DDD02D5E737" ma:contentTypeVersion="29" ma:contentTypeDescription="Create a new document." ma:contentTypeScope="" ma:versionID="af3aa3c77cae7251e70b3df320c62e9c">
  <xsd:schema xmlns:xsd="http://www.w3.org/2001/XMLSchema" xmlns:xs="http://www.w3.org/2001/XMLSchema" xmlns:p="http://schemas.microsoft.com/office/2006/metadata/properties" xmlns:ns2="489abc5b-bdf6-4e50-9c28-6745d929bd9c" xmlns:ns3="3508eb69-905d-4d96-b582-f8c956ab1b25" targetNamespace="http://schemas.microsoft.com/office/2006/metadata/properties" ma:root="true" ma:fieldsID="175f3ba0eeb843e69796f724550251a1" ns2:_="" ns3:_="">
    <xsd:import namespace="489abc5b-bdf6-4e50-9c28-6745d929bd9c"/>
    <xsd:import namespace="3508eb69-905d-4d96-b582-f8c956ab1b2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abc5b-bdf6-4e50-9c28-6745d929bd9c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79436181-6ac7-4620-95a8-5fa159db9a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list="{9ebe014d-bb3c-48de-9087-885b1c78817e}" ma:internalName="TaxCatchAll" ma:readOnly="false" ma:showField="CatchAllData" ma:web="489abc5b-bdf6-4e50-9c28-6745d929bd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8eb69-905d-4d96-b582-f8c956ab1b25" elementFormDefault="qualified">
    <xsd:import namespace="http://schemas.microsoft.com/office/2006/documentManagement/types"/>
    <xsd:import namespace="http://schemas.microsoft.com/office/infopath/2007/PartnerControls"/>
    <xsd:element name="Category" ma:index="13" nillable="true" ma:displayName="Category" ma:internalName="Category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3B977-5318-4A68-8190-BA49015BB552}">
  <ds:schemaRefs>
    <ds:schemaRef ds:uri="http://schemas.microsoft.com/office/2006/metadata/properties"/>
    <ds:schemaRef ds:uri="489abc5b-bdf6-4e50-9c28-6745d929bd9c"/>
    <ds:schemaRef ds:uri="http://schemas.microsoft.com/office/infopath/2007/PartnerControls"/>
    <ds:schemaRef ds:uri="3508eb69-905d-4d96-b582-f8c956ab1b25"/>
  </ds:schemaRefs>
</ds:datastoreItem>
</file>

<file path=customXml/itemProps2.xml><?xml version="1.0" encoding="utf-8"?>
<ds:datastoreItem xmlns:ds="http://schemas.openxmlformats.org/officeDocument/2006/customXml" ds:itemID="{BE5AF738-FDB2-4481-852B-5D2B4F5122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49FF1-12F4-4352-9992-7B91EF1E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abc5b-bdf6-4e50-9c28-6745d929bd9c"/>
    <ds:schemaRef ds:uri="3508eb69-905d-4d96-b582-f8c956ab1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6558A4-3686-47D0-B20C-FA9DF145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Mastek Proposal.dotx</Template>
  <TotalTime>0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Mastek Response to Spicerhaart_EA Sales Replacement ITT_v1.0 for KM</vt:lpstr>
    </vt:vector>
  </TitlesOfParts>
  <Manager/>
  <Company>Mastek UK Ltd.</Company>
  <LinksUpToDate>false</LinksUpToDate>
  <CharactersWithSpaces>3553</CharactersWithSpaces>
  <SharedDoc>false</SharedDoc>
  <HyperlinkBase/>
  <HLinks>
    <vt:vector size="78" baseType="variant"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_Toc121201512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_Toc121201511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_Toc121201510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_Toc121201509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_Toc121201508</vt:lpwstr>
      </vt:variant>
      <vt:variant>
        <vt:i4>1441845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_Toc121201507</vt:lpwstr>
      </vt:variant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_Toc121201506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_Toc121201505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_Toc121201504</vt:lpwstr>
      </vt:variant>
      <vt:variant>
        <vt:i4>1441845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_Toc121201503</vt:lpwstr>
      </vt:variant>
      <vt:variant>
        <vt:i4>5636214</vt:i4>
      </vt:variant>
      <vt:variant>
        <vt:i4>12</vt:i4>
      </vt:variant>
      <vt:variant>
        <vt:i4>0</vt:i4>
      </vt:variant>
      <vt:variant>
        <vt:i4>5</vt:i4>
      </vt:variant>
      <vt:variant>
        <vt:lpwstr>mailto:email.address@mastek.co.uk</vt:lpwstr>
      </vt:variant>
      <vt:variant>
        <vt:lpwstr/>
      </vt:variant>
      <vt:variant>
        <vt:i4>3145747</vt:i4>
      </vt:variant>
      <vt:variant>
        <vt:i4>9</vt:i4>
      </vt:variant>
      <vt:variant>
        <vt:i4>0</vt:i4>
      </vt:variant>
      <vt:variant>
        <vt:i4>5</vt:i4>
      </vt:variant>
      <vt:variant>
        <vt:lpwstr>mailto:email@mastek.com</vt:lpwstr>
      </vt:variant>
      <vt:variant>
        <vt:lpwstr/>
      </vt:variant>
      <vt:variant>
        <vt:i4>4718617</vt:i4>
      </vt:variant>
      <vt:variant>
        <vt:i4>5681</vt:i4>
      </vt:variant>
      <vt:variant>
        <vt:i4>1025</vt:i4>
      </vt:variant>
      <vt:variant>
        <vt:i4>1</vt:i4>
      </vt:variant>
      <vt:variant>
        <vt:lpwstr>..\MASTEK logo files\MASTEK SMALL 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Mastek Response to Spicerhaart_EA Sales Replacement ITT_v1.0 for KM</dc:title>
  <dc:subject/>
  <dc:creator>Mastek</dc:creator>
  <cp:keywords>Real Estate</cp:keywords>
  <dc:description/>
  <cp:lastModifiedBy>Namita Jagtap</cp:lastModifiedBy>
  <cp:revision>2</cp:revision>
  <cp:lastPrinted>2018-05-04T14:52:00Z</cp:lastPrinted>
  <dcterms:created xsi:type="dcterms:W3CDTF">2019-07-30T12:21:00Z</dcterms:created>
  <dcterms:modified xsi:type="dcterms:W3CDTF">2019-07-30T12:21:00Z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0x010100F5A8F44B21A7BD4F87792DDD02D5E737</vt:lpwstr>
  </property>
  <property fmtid="{D5CDD505-2E9C-101B-9397-08002B2CF9AE}" pid="3" name="TaxKeyword">
    <vt:lpwstr>69;#Real Estate|3ec582f2-3fb9-450e-97c4-dc6b3739a677</vt:lpwstr>
  </property>
</Properties>
</file>